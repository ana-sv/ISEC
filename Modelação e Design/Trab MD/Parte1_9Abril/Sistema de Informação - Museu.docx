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7230656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ótipo"/>
            <w:tag w:val="Clique no ícone à direita para substituir o logótipo"/>
            <w:id w:val="933328211"/>
            <w:picture/>
          </w:sdtPr>
          <w:sdtEndPr/>
          <w:sdtContent>
            <w:p w:rsidR="000B2C14" w:rsidRDefault="00B214F2">
              <w:pPr>
                <w:pStyle w:val="Logtipo"/>
              </w:pPr>
              <w:r>
                <w:rPr>
                  <w:noProof/>
                </w:rPr>
                <w:drawing>
                  <wp:inline distT="0" distB="0" distL="0" distR="0">
                    <wp:extent cx="1036320" cy="463490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sec.jpg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81604" cy="4837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0B2C14" w:rsidRDefault="000B2C1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4445" b="3810"/>
                    <wp:wrapTopAndBottom/>
                    <wp:docPr id="107" name="Caixa de Texto 5" descr="Caixa de texto com título e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38783890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DF787C" w:rsidRDefault="00707756">
                                    <w:pPr>
                                      <w:pStyle w:val="Ttulo11"/>
                                    </w:pPr>
                                    <w:r>
                                      <w:t>Sistema de informação para um museu</w:t>
                                    </w:r>
                                  </w:p>
                                </w:sdtContent>
                              </w:sdt>
                              <w:p w:rsidR="00DF787C" w:rsidRDefault="00DF787C" w:rsidP="00F14743">
                                <w:pPr>
                                  <w:pStyle w:val="Subttulo1"/>
                                </w:pPr>
                                <w:r>
                                  <w:t>Gestão do espólio arqueológico de um museu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com título e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3878389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4119C29" w14:textId="5FF8BE6A" w:rsidR="00DF787C" w:rsidRDefault="00707756">
                              <w:pPr>
                                <w:pStyle w:val="Ttulo11"/>
                              </w:pPr>
                              <w:r>
                                <w:t>Sistema de informação para um museu</w:t>
                              </w:r>
                            </w:p>
                          </w:sdtContent>
                        </w:sdt>
                        <w:p w14:paraId="32A08C64" w14:textId="77777777" w:rsidR="00DF787C" w:rsidRDefault="00DF787C" w:rsidP="00F14743">
                          <w:pPr>
                            <w:pStyle w:val="Subttulo1"/>
                          </w:pPr>
                          <w:r>
                            <w:t>Gestão do espólio arqueológico de um museu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08" name="Caixa de Texto 10" descr="Caixa de texto com informações de contacto da empres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544"/>
                                  <w:gridCol w:w="428"/>
                                  <w:gridCol w:w="2551"/>
                                  <w:gridCol w:w="428"/>
                                  <w:gridCol w:w="2548"/>
                                </w:tblGrid>
                                <w:tr w:rsidR="00DF787C">
                                  <w:sdt>
                                    <w:sdtPr>
                                      <w:alias w:val="Morada"/>
                                      <w:tag w:val=""/>
                                      <w:id w:val="-121781148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DF787C" w:rsidRDefault="00DF787C">
                                          <w:pPr>
                                            <w:pStyle w:val="InformaesdeContacto"/>
                                          </w:pPr>
                                          <w:r>
                                            <w:t>Adriana Massa nº21260293</w:t>
                                          </w:r>
                                          <w:r>
                                            <w:br/>
                                            <w:t>Soraia Tarrinha nº</w:t>
                                          </w:r>
                                          <w:r w:rsidR="00973C21">
                                            <w:t>21250157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DF787C" w:rsidRDefault="00DF787C">
                                      <w:pPr>
                                        <w:pStyle w:val="InformaesdeContact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DF787C" w:rsidRDefault="00DF787C" w:rsidP="00F14743">
                                      <w:pPr>
                                        <w:pStyle w:val="InformaesdeContacto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DF787C" w:rsidRDefault="00DF787C">
                                      <w:pPr>
                                        <w:pStyle w:val="InformaesdeContact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DF787C" w:rsidRDefault="00DF787C">
                                      <w:pPr>
                                        <w:pStyle w:val="InformaesdeContacto"/>
                                        <w:jc w:val="right"/>
                                      </w:pPr>
                                    </w:p>
                                  </w:tc>
                                </w:tr>
                              </w:tbl>
                              <w:p w:rsidR="00DF787C" w:rsidRDefault="00DF787C">
                                <w:pPr>
                                  <w:pStyle w:val="EspaodaTabel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com informações de contacto da empresa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" fillcolor="#e84c22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544"/>
                            <w:gridCol w:w="428"/>
                            <w:gridCol w:w="2551"/>
                            <w:gridCol w:w="428"/>
                            <w:gridCol w:w="2548"/>
                          </w:tblGrid>
                          <w:tr w:rsidR="00DF787C">
                            <w:sdt>
                              <w:sdtPr>
                                <w:alias w:val="Morada"/>
                                <w:tag w:val=""/>
                                <w:id w:val="-121781148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DF787C" w:rsidRDefault="00DF787C">
                                    <w:pPr>
                                      <w:pStyle w:val="InformaesdeContacto"/>
                                    </w:pPr>
                                    <w:r>
                                      <w:t>Adriana Massa nº21260293</w:t>
                                    </w:r>
                                    <w:r>
                                      <w:br/>
                                      <w:t>Soraia Tarrinha nº</w:t>
                                    </w:r>
                                    <w:r w:rsidR="00973C21">
                                      <w:t>21250157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DF787C" w:rsidRDefault="00DF787C">
                                <w:pPr>
                                  <w:pStyle w:val="InformaesdeContact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DF787C" w:rsidRDefault="00DF787C" w:rsidP="00F14743">
                                <w:pPr>
                                  <w:pStyle w:val="InformaesdeContacto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DF787C" w:rsidRDefault="00DF787C">
                                <w:pPr>
                                  <w:pStyle w:val="InformaesdeContact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DF787C" w:rsidRDefault="00DF787C">
                                <w:pPr>
                                  <w:pStyle w:val="InformaesdeContacto"/>
                                  <w:jc w:val="right"/>
                                </w:pPr>
                              </w:p>
                            </w:tc>
                          </w:tr>
                        </w:tbl>
                        <w:p w:rsidR="00DF787C" w:rsidRDefault="00DF787C">
                          <w:pPr>
                            <w:pStyle w:val="EspaodaTabela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0B2C14" w:rsidRDefault="000B2C14"/>
        <w:p w:rsidR="000B2C14" w:rsidRDefault="000B2C14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505046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505046" w:themeColor="text2"/>
              <w:sz w:val="20"/>
              <w:szCs w:val="20"/>
            </w:rPr>
            <w:id w:val="61000821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A3023" w:rsidRDefault="009A3023" w:rsidP="009A3023">
              <w:pPr>
                <w:pStyle w:val="Ttulodondice"/>
              </w:pPr>
              <w:r>
                <w:t>Índice</w:t>
              </w:r>
            </w:p>
            <w:p w:rsidR="009F4856" w:rsidRPr="00855A13" w:rsidRDefault="009F4856" w:rsidP="004169D0">
              <w:pPr>
                <w:pStyle w:val="ndice10"/>
                <w:rPr>
                  <w:b w:val="0"/>
                  <w:noProof/>
                  <w:color w:val="auto"/>
                  <w:sz w:val="28"/>
                  <w:szCs w:val="22"/>
                  <w:lang w:val="en-US" w:eastAsia="en-US"/>
                </w:rPr>
              </w:pPr>
              <w:r>
                <w:fldChar w:fldCharType="begin"/>
              </w:r>
              <w:r>
                <w:instrText xml:space="preserve"> TOC \o "1-2" \n "2-2" \h \z \u </w:instrText>
              </w:r>
              <w:r>
                <w:fldChar w:fldCharType="separate"/>
              </w:r>
              <w:hyperlink w:anchor="_Toc343850091" w:history="1">
                <w:r w:rsidR="004169D0" w:rsidRPr="00855A13">
                  <w:rPr>
                    <w:rStyle w:val="Hiperligao"/>
                    <w:noProof/>
                    <w:sz w:val="32"/>
                  </w:rPr>
                  <w:t>Histórico das Revisões</w:t>
                </w:r>
                <w:r w:rsidRPr="00855A13">
                  <w:rPr>
                    <w:noProof/>
                    <w:webHidden/>
                    <w:sz w:val="32"/>
                  </w:rPr>
                  <w:tab/>
                </w:r>
                <w:r w:rsidRPr="00855A13">
                  <w:rPr>
                    <w:noProof/>
                    <w:webHidden/>
                    <w:sz w:val="32"/>
                  </w:rPr>
                  <w:fldChar w:fldCharType="begin"/>
                </w:r>
                <w:r w:rsidRPr="00855A13">
                  <w:rPr>
                    <w:noProof/>
                    <w:webHidden/>
                    <w:sz w:val="32"/>
                  </w:rPr>
                  <w:instrText xml:space="preserve"> PAGEREF _Toc343850091 \h </w:instrText>
                </w:r>
                <w:r w:rsidRPr="00855A13">
                  <w:rPr>
                    <w:noProof/>
                    <w:webHidden/>
                    <w:sz w:val="32"/>
                  </w:rPr>
                </w:r>
                <w:r w:rsidRPr="00855A13">
                  <w:rPr>
                    <w:noProof/>
                    <w:webHidden/>
                    <w:sz w:val="32"/>
                  </w:rPr>
                  <w:fldChar w:fldCharType="separate"/>
                </w:r>
                <w:r w:rsidR="00F14743" w:rsidRPr="00855A13">
                  <w:rPr>
                    <w:noProof/>
                    <w:webHidden/>
                    <w:sz w:val="32"/>
                  </w:rPr>
                  <w:t>2</w:t>
                </w:r>
                <w:r w:rsidRPr="00855A13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9F4856" w:rsidRPr="00855A13" w:rsidRDefault="00666C20" w:rsidP="004169D0">
              <w:pPr>
                <w:pStyle w:val="ndice10"/>
                <w:rPr>
                  <w:b w:val="0"/>
                  <w:noProof/>
                  <w:color w:val="auto"/>
                  <w:sz w:val="28"/>
                  <w:szCs w:val="22"/>
                  <w:lang w:val="en-US" w:eastAsia="en-US"/>
                </w:rPr>
              </w:pPr>
              <w:hyperlink w:anchor="_Toc343850096" w:history="1">
                <w:r w:rsidR="004169D0" w:rsidRPr="00855A13">
                  <w:rPr>
                    <w:rStyle w:val="Hiperligao"/>
                    <w:noProof/>
                    <w:sz w:val="32"/>
                  </w:rPr>
                  <w:t>Visão</w:t>
                </w:r>
                <w:r w:rsidR="009F4856" w:rsidRPr="00855A13">
                  <w:rPr>
                    <w:noProof/>
                    <w:webHidden/>
                    <w:sz w:val="32"/>
                  </w:rPr>
                  <w:tab/>
                </w:r>
                <w:r w:rsidR="009F4856" w:rsidRPr="00855A13">
                  <w:rPr>
                    <w:noProof/>
                    <w:webHidden/>
                    <w:sz w:val="32"/>
                  </w:rPr>
                  <w:fldChar w:fldCharType="begin"/>
                </w:r>
                <w:r w:rsidR="009F4856" w:rsidRPr="00855A13">
                  <w:rPr>
                    <w:noProof/>
                    <w:webHidden/>
                    <w:sz w:val="32"/>
                  </w:rPr>
                  <w:instrText xml:space="preserve"> PAGEREF _Toc343850096 \h </w:instrText>
                </w:r>
                <w:r w:rsidR="009F4856" w:rsidRPr="00855A13">
                  <w:rPr>
                    <w:noProof/>
                    <w:webHidden/>
                    <w:sz w:val="32"/>
                  </w:rPr>
                </w:r>
                <w:r w:rsidR="009F4856" w:rsidRPr="00855A13">
                  <w:rPr>
                    <w:noProof/>
                    <w:webHidden/>
                    <w:sz w:val="32"/>
                  </w:rPr>
                  <w:fldChar w:fldCharType="separate"/>
                </w:r>
                <w:r w:rsidR="00F14743" w:rsidRPr="00855A13">
                  <w:rPr>
                    <w:noProof/>
                    <w:webHidden/>
                    <w:sz w:val="32"/>
                  </w:rPr>
                  <w:t>2</w:t>
                </w:r>
                <w:r w:rsidR="009F4856" w:rsidRPr="00855A13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9F4856" w:rsidRPr="00855A13" w:rsidRDefault="00666C20" w:rsidP="004169D0">
              <w:pPr>
                <w:pStyle w:val="ndice10"/>
                <w:rPr>
                  <w:noProof/>
                  <w:color w:val="auto"/>
                  <w:sz w:val="28"/>
                  <w:szCs w:val="22"/>
                  <w:lang w:val="en-US" w:eastAsia="en-US"/>
                </w:rPr>
              </w:pPr>
              <w:hyperlink w:anchor="_Toc343850108" w:history="1">
                <w:r w:rsidR="004169D0" w:rsidRPr="00855A13">
                  <w:rPr>
                    <w:rStyle w:val="Hiperligao"/>
                    <w:noProof/>
                    <w:sz w:val="32"/>
                  </w:rPr>
                  <w:t>Descrição Genérica do Âmbito do Produto</w:t>
                </w:r>
                <w:r w:rsidR="009F4856" w:rsidRPr="00855A13">
                  <w:rPr>
                    <w:noProof/>
                    <w:webHidden/>
                    <w:sz w:val="32"/>
                  </w:rPr>
                  <w:tab/>
                </w:r>
                <w:r w:rsidR="009F4856" w:rsidRPr="00855A13">
                  <w:rPr>
                    <w:noProof/>
                    <w:webHidden/>
                    <w:sz w:val="32"/>
                  </w:rPr>
                  <w:fldChar w:fldCharType="begin"/>
                </w:r>
                <w:r w:rsidR="009F4856" w:rsidRPr="00855A13">
                  <w:rPr>
                    <w:noProof/>
                    <w:webHidden/>
                    <w:sz w:val="32"/>
                  </w:rPr>
                  <w:instrText xml:space="preserve"> PAGEREF _Toc343850108 \h </w:instrText>
                </w:r>
                <w:r w:rsidR="009F4856" w:rsidRPr="00855A13">
                  <w:rPr>
                    <w:noProof/>
                    <w:webHidden/>
                    <w:sz w:val="32"/>
                  </w:rPr>
                </w:r>
                <w:r w:rsidR="009F4856" w:rsidRPr="00855A13">
                  <w:rPr>
                    <w:noProof/>
                    <w:webHidden/>
                    <w:sz w:val="32"/>
                  </w:rPr>
                  <w:fldChar w:fldCharType="separate"/>
                </w:r>
                <w:r w:rsidR="00F14743" w:rsidRPr="00855A13">
                  <w:rPr>
                    <w:noProof/>
                    <w:webHidden/>
                    <w:sz w:val="32"/>
                  </w:rPr>
                  <w:t>2</w:t>
                </w:r>
                <w:r w:rsidR="009F4856" w:rsidRPr="00855A13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9F4856" w:rsidRPr="00855A13" w:rsidRDefault="00666C20" w:rsidP="004169D0">
              <w:pPr>
                <w:pStyle w:val="ndice10"/>
                <w:rPr>
                  <w:rStyle w:val="Hiperligao"/>
                  <w:noProof/>
                  <w:color w:val="auto"/>
                  <w:sz w:val="28"/>
                  <w:szCs w:val="22"/>
                  <w:u w:val="none"/>
                  <w:lang w:val="en-US" w:eastAsia="en-US"/>
                </w:rPr>
              </w:pPr>
              <w:hyperlink w:anchor="_Toc343850113" w:history="1">
                <w:r w:rsidR="004169D0" w:rsidRPr="00855A13">
                  <w:rPr>
                    <w:rStyle w:val="Hiperligao"/>
                    <w:noProof/>
                    <w:sz w:val="32"/>
                  </w:rPr>
                  <w:t>Diagrama de Casos de Uso (DCU)</w:t>
                </w:r>
                <w:r w:rsidR="009F4856" w:rsidRPr="00855A13">
                  <w:rPr>
                    <w:noProof/>
                    <w:webHidden/>
                    <w:sz w:val="32"/>
                  </w:rPr>
                  <w:tab/>
                </w:r>
                <w:r w:rsidR="009F4856" w:rsidRPr="00855A13">
                  <w:rPr>
                    <w:noProof/>
                    <w:webHidden/>
                    <w:sz w:val="32"/>
                  </w:rPr>
                  <w:fldChar w:fldCharType="begin"/>
                </w:r>
                <w:r w:rsidR="009F4856" w:rsidRPr="00855A13">
                  <w:rPr>
                    <w:noProof/>
                    <w:webHidden/>
                    <w:sz w:val="32"/>
                  </w:rPr>
                  <w:instrText xml:space="preserve"> PAGEREF _Toc343850113 \h </w:instrText>
                </w:r>
                <w:r w:rsidR="009F4856" w:rsidRPr="00855A13">
                  <w:rPr>
                    <w:noProof/>
                    <w:webHidden/>
                    <w:sz w:val="32"/>
                  </w:rPr>
                </w:r>
                <w:r w:rsidR="009F4856" w:rsidRPr="00855A13">
                  <w:rPr>
                    <w:noProof/>
                    <w:webHidden/>
                    <w:sz w:val="32"/>
                  </w:rPr>
                  <w:fldChar w:fldCharType="separate"/>
                </w:r>
                <w:r w:rsidR="00F14743" w:rsidRPr="00855A13">
                  <w:rPr>
                    <w:noProof/>
                    <w:webHidden/>
                    <w:sz w:val="32"/>
                  </w:rPr>
                  <w:t>2</w:t>
                </w:r>
                <w:r w:rsidR="009F4856" w:rsidRPr="00855A13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4169D0" w:rsidRPr="00855A13" w:rsidRDefault="00666C20" w:rsidP="004169D0">
              <w:pPr>
                <w:pStyle w:val="ndice10"/>
                <w:rPr>
                  <w:noProof/>
                  <w:sz w:val="32"/>
                </w:rPr>
              </w:pPr>
              <w:hyperlink w:anchor="_Toc343850113" w:history="1">
                <w:r w:rsidR="004169D0" w:rsidRPr="00855A13">
                  <w:rPr>
                    <w:rStyle w:val="Hiperligao"/>
                    <w:noProof/>
                    <w:sz w:val="32"/>
                  </w:rPr>
                  <w:t>Descrição Sumária dos Casos de Uso</w:t>
                </w:r>
                <w:r w:rsidR="004169D0" w:rsidRPr="00855A13">
                  <w:rPr>
                    <w:noProof/>
                    <w:webHidden/>
                    <w:sz w:val="32"/>
                  </w:rPr>
                  <w:tab/>
                </w:r>
                <w:r w:rsidR="004169D0" w:rsidRPr="00855A13">
                  <w:rPr>
                    <w:noProof/>
                    <w:webHidden/>
                    <w:sz w:val="32"/>
                  </w:rPr>
                  <w:fldChar w:fldCharType="begin"/>
                </w:r>
                <w:r w:rsidR="004169D0" w:rsidRPr="00855A13">
                  <w:rPr>
                    <w:noProof/>
                    <w:webHidden/>
                    <w:sz w:val="32"/>
                  </w:rPr>
                  <w:instrText xml:space="preserve"> PAGEREF _Toc343850113 \h </w:instrText>
                </w:r>
                <w:r w:rsidR="004169D0" w:rsidRPr="00855A13">
                  <w:rPr>
                    <w:noProof/>
                    <w:webHidden/>
                    <w:sz w:val="32"/>
                  </w:rPr>
                </w:r>
                <w:r w:rsidR="004169D0" w:rsidRPr="00855A13">
                  <w:rPr>
                    <w:noProof/>
                    <w:webHidden/>
                    <w:sz w:val="32"/>
                  </w:rPr>
                  <w:fldChar w:fldCharType="separate"/>
                </w:r>
                <w:r w:rsidR="004169D0" w:rsidRPr="00855A13">
                  <w:rPr>
                    <w:noProof/>
                    <w:webHidden/>
                    <w:sz w:val="32"/>
                  </w:rPr>
                  <w:t>2</w:t>
                </w:r>
                <w:r w:rsidR="004169D0" w:rsidRPr="00855A13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4169D0" w:rsidRPr="00855A13" w:rsidRDefault="00666C20" w:rsidP="004169D0">
              <w:pPr>
                <w:pStyle w:val="ndice10"/>
                <w:rPr>
                  <w:noProof/>
                  <w:color w:val="auto"/>
                  <w:sz w:val="24"/>
                  <w:szCs w:val="22"/>
                  <w:lang w:val="en-US" w:eastAsia="en-US"/>
                </w:rPr>
              </w:pPr>
              <w:hyperlink w:anchor="_Toc343850113" w:history="1">
                <w:r w:rsidR="004169D0" w:rsidRPr="00855A13">
                  <w:rPr>
                    <w:rStyle w:val="Hiperligao"/>
                    <w:noProof/>
                    <w:sz w:val="32"/>
                  </w:rPr>
                  <w:t>Outros Requisitos do Produto</w:t>
                </w:r>
                <w:r w:rsidR="004169D0" w:rsidRPr="00855A13">
                  <w:rPr>
                    <w:noProof/>
                    <w:webHidden/>
                    <w:sz w:val="32"/>
                  </w:rPr>
                  <w:tab/>
                </w:r>
                <w:r w:rsidR="004169D0" w:rsidRPr="00855A13">
                  <w:rPr>
                    <w:noProof/>
                    <w:webHidden/>
                    <w:sz w:val="32"/>
                  </w:rPr>
                  <w:fldChar w:fldCharType="begin"/>
                </w:r>
                <w:r w:rsidR="004169D0" w:rsidRPr="00855A13">
                  <w:rPr>
                    <w:noProof/>
                    <w:webHidden/>
                    <w:sz w:val="32"/>
                  </w:rPr>
                  <w:instrText xml:space="preserve"> PAGEREF _Toc343850113 \h </w:instrText>
                </w:r>
                <w:r w:rsidR="004169D0" w:rsidRPr="00855A13">
                  <w:rPr>
                    <w:noProof/>
                    <w:webHidden/>
                    <w:sz w:val="32"/>
                  </w:rPr>
                </w:r>
                <w:r w:rsidR="004169D0" w:rsidRPr="00855A13">
                  <w:rPr>
                    <w:noProof/>
                    <w:webHidden/>
                    <w:sz w:val="32"/>
                  </w:rPr>
                  <w:fldChar w:fldCharType="separate"/>
                </w:r>
                <w:r w:rsidR="004169D0" w:rsidRPr="00855A13">
                  <w:rPr>
                    <w:noProof/>
                    <w:webHidden/>
                    <w:sz w:val="32"/>
                  </w:rPr>
                  <w:t>2</w:t>
                </w:r>
                <w:r w:rsidR="004169D0" w:rsidRPr="00855A13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4169D0" w:rsidRPr="00855A13" w:rsidRDefault="004169D0" w:rsidP="004169D0">
              <w:pPr>
                <w:rPr>
                  <w:sz w:val="22"/>
                </w:rPr>
              </w:pPr>
            </w:p>
            <w:p w:rsidR="004169D0" w:rsidRPr="004169D0" w:rsidRDefault="004169D0" w:rsidP="004169D0"/>
            <w:p w:rsidR="00B9573C" w:rsidRDefault="009F4856">
              <w:r>
                <w:rPr>
                  <w:sz w:val="26"/>
                </w:rPr>
                <w:fldChar w:fldCharType="end"/>
              </w:r>
            </w:p>
          </w:sdtContent>
        </w:sdt>
      </w:sdtContent>
    </w:sdt>
    <w:p w:rsidR="00B9573C" w:rsidRDefault="00B9573C">
      <w:pPr>
        <w:sectPr w:rsidR="00B9573C" w:rsidSect="001A796E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B9573C" w:rsidRPr="00855A13" w:rsidRDefault="00060C3A">
      <w:pPr>
        <w:pStyle w:val="ttulo10"/>
        <w:rPr>
          <w:sz w:val="44"/>
        </w:rPr>
      </w:pPr>
      <w:r w:rsidRPr="00855A13">
        <w:rPr>
          <w:sz w:val="44"/>
        </w:rPr>
        <w:lastRenderedPageBreak/>
        <w:t>Histórico das Revisões</w:t>
      </w:r>
    </w:p>
    <w:tbl>
      <w:tblPr>
        <w:tblStyle w:val="TabelaFinanceira"/>
        <w:tblW w:w="0" w:type="auto"/>
        <w:tblLook w:val="04A0" w:firstRow="1" w:lastRow="0" w:firstColumn="1" w:lastColumn="0" w:noHBand="0" w:noVBand="1"/>
      </w:tblPr>
      <w:tblGrid>
        <w:gridCol w:w="1278"/>
        <w:gridCol w:w="1417"/>
        <w:gridCol w:w="3823"/>
        <w:gridCol w:w="2499"/>
      </w:tblGrid>
      <w:tr w:rsidR="00060C3A" w:rsidTr="0006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60C3A" w:rsidRPr="000D4095" w:rsidRDefault="00060C3A" w:rsidP="00060C3A">
            <w:pPr>
              <w:rPr>
                <w:sz w:val="22"/>
              </w:rPr>
            </w:pPr>
            <w:bookmarkStart w:id="0" w:name="_Toc343850096"/>
            <w:r w:rsidRPr="000D4095">
              <w:rPr>
                <w:sz w:val="22"/>
              </w:rPr>
              <w:t>Data</w:t>
            </w:r>
          </w:p>
        </w:tc>
        <w:tc>
          <w:tcPr>
            <w:tcW w:w="1418" w:type="dxa"/>
          </w:tcPr>
          <w:p w:rsidR="00060C3A" w:rsidRPr="000D4095" w:rsidRDefault="00060C3A" w:rsidP="00060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D4095">
              <w:rPr>
                <w:sz w:val="22"/>
              </w:rPr>
              <w:t>Versão</w:t>
            </w:r>
          </w:p>
        </w:tc>
        <w:tc>
          <w:tcPr>
            <w:tcW w:w="3827" w:type="dxa"/>
          </w:tcPr>
          <w:p w:rsidR="00060C3A" w:rsidRPr="000D4095" w:rsidRDefault="00060C3A" w:rsidP="00060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D4095">
              <w:rPr>
                <w:sz w:val="22"/>
              </w:rPr>
              <w:t>Descrição</w:t>
            </w:r>
          </w:p>
        </w:tc>
        <w:tc>
          <w:tcPr>
            <w:tcW w:w="2501" w:type="dxa"/>
          </w:tcPr>
          <w:p w:rsidR="00060C3A" w:rsidRPr="000D4095" w:rsidRDefault="00060C3A" w:rsidP="00060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D4095">
              <w:rPr>
                <w:sz w:val="22"/>
              </w:rPr>
              <w:t>Autor</w:t>
            </w:r>
          </w:p>
        </w:tc>
      </w:tr>
      <w:tr w:rsidR="00060C3A" w:rsidTr="0006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60C3A" w:rsidRPr="000D4095" w:rsidRDefault="00060C3A" w:rsidP="00060C3A">
            <w:pPr>
              <w:rPr>
                <w:sz w:val="20"/>
              </w:rPr>
            </w:pPr>
            <w:r w:rsidRPr="000D4095">
              <w:rPr>
                <w:sz w:val="20"/>
              </w:rPr>
              <w:t>09/04/2018</w:t>
            </w:r>
          </w:p>
        </w:tc>
        <w:tc>
          <w:tcPr>
            <w:tcW w:w="1418" w:type="dxa"/>
          </w:tcPr>
          <w:p w:rsidR="00060C3A" w:rsidRPr="000D4095" w:rsidRDefault="00060C3A" w:rsidP="0006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D4095">
              <w:rPr>
                <w:rFonts w:asciiTheme="majorHAnsi" w:hAnsiTheme="majorHAnsi"/>
              </w:rPr>
              <w:t>1.0</w:t>
            </w:r>
          </w:p>
        </w:tc>
        <w:tc>
          <w:tcPr>
            <w:tcW w:w="3827" w:type="dxa"/>
          </w:tcPr>
          <w:p w:rsidR="00060C3A" w:rsidRPr="000D4095" w:rsidRDefault="00A50E03" w:rsidP="0006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Introdução ao problema, definição dos atores e dos casos de uso e diagrama.</w:t>
            </w:r>
            <w:bookmarkStart w:id="1" w:name="_GoBack"/>
            <w:bookmarkEnd w:id="1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501" w:type="dxa"/>
          </w:tcPr>
          <w:p w:rsidR="00060C3A" w:rsidRPr="000D4095" w:rsidRDefault="00060C3A" w:rsidP="0006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D4095">
              <w:rPr>
                <w:rFonts w:asciiTheme="majorHAnsi" w:hAnsiTheme="majorHAnsi"/>
              </w:rPr>
              <w:t>Adriana Massa</w:t>
            </w:r>
          </w:p>
          <w:p w:rsidR="00060C3A" w:rsidRPr="000D4095" w:rsidRDefault="00060C3A" w:rsidP="0006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D4095">
              <w:rPr>
                <w:rFonts w:asciiTheme="majorHAnsi" w:hAnsiTheme="majorHAnsi"/>
              </w:rPr>
              <w:t>Soraia Tarrinha</w:t>
            </w:r>
          </w:p>
        </w:tc>
      </w:tr>
    </w:tbl>
    <w:p w:rsidR="00DF787C" w:rsidRDefault="00DF787C" w:rsidP="00DF787C"/>
    <w:p w:rsidR="002D7299" w:rsidRDefault="002D7299" w:rsidP="00DF787C"/>
    <w:p w:rsidR="002D7299" w:rsidRDefault="002D7299" w:rsidP="00DF787C"/>
    <w:p w:rsidR="002D7299" w:rsidRDefault="002D7299" w:rsidP="00DF787C"/>
    <w:p w:rsidR="002D7299" w:rsidRDefault="002D7299" w:rsidP="00DF787C"/>
    <w:p w:rsidR="002D7299" w:rsidRDefault="002D7299" w:rsidP="00DF787C"/>
    <w:p w:rsidR="002D7299" w:rsidRDefault="002D7299" w:rsidP="00DF787C"/>
    <w:p w:rsidR="002D7299" w:rsidRDefault="002D7299" w:rsidP="00DF787C"/>
    <w:p w:rsidR="002D7299" w:rsidRDefault="002D7299" w:rsidP="00DF787C"/>
    <w:p w:rsidR="002D7299" w:rsidRDefault="002D7299" w:rsidP="00DF787C"/>
    <w:p w:rsidR="002D7299" w:rsidRDefault="002D7299" w:rsidP="00DF787C"/>
    <w:p w:rsidR="002D7299" w:rsidRDefault="002D7299" w:rsidP="00DF787C"/>
    <w:p w:rsidR="002D7299" w:rsidRDefault="002D7299" w:rsidP="00DF787C"/>
    <w:p w:rsidR="00DF787C" w:rsidRDefault="00DF787C" w:rsidP="00DF787C"/>
    <w:p w:rsidR="00DF787C" w:rsidRPr="00DF787C" w:rsidRDefault="00DF787C" w:rsidP="00DF787C"/>
    <w:p w:rsidR="00DF787C" w:rsidRDefault="00DF787C" w:rsidP="00DF787C"/>
    <w:p w:rsidR="000B4E69" w:rsidRDefault="000B4E69" w:rsidP="00DF787C"/>
    <w:p w:rsidR="00DF787C" w:rsidRPr="00DF787C" w:rsidRDefault="00DF787C" w:rsidP="00DF787C"/>
    <w:bookmarkEnd w:id="0"/>
    <w:p w:rsidR="00B9573C" w:rsidRPr="000B4E69" w:rsidRDefault="00DF787C">
      <w:pPr>
        <w:pStyle w:val="ttulo10"/>
        <w:rPr>
          <w:sz w:val="44"/>
        </w:rPr>
      </w:pPr>
      <w:r w:rsidRPr="000B4E69">
        <w:rPr>
          <w:sz w:val="44"/>
        </w:rPr>
        <w:lastRenderedPageBreak/>
        <w:t>Visão</w:t>
      </w:r>
    </w:p>
    <w:p w:rsidR="00B9573C" w:rsidRPr="000B4E69" w:rsidRDefault="000B4E69">
      <w:pPr>
        <w:pStyle w:val="ttulo2"/>
        <w:rPr>
          <w:sz w:val="36"/>
        </w:rPr>
      </w:pPr>
      <w:r w:rsidRPr="000B4E69">
        <w:rPr>
          <w:sz w:val="36"/>
        </w:rPr>
        <w:t>Contexto do problema</w:t>
      </w:r>
    </w:p>
    <w:p w:rsidR="000B4E69" w:rsidRDefault="000B4E69">
      <w:pPr>
        <w:rPr>
          <w:sz w:val="28"/>
        </w:rPr>
      </w:pPr>
      <w:r w:rsidRPr="000B4E69">
        <w:rPr>
          <w:sz w:val="28"/>
        </w:rPr>
        <w:t>Pretende-se projetar um sistema de informação para gestão do espólio arqueológico de um museu.</w:t>
      </w:r>
      <w:r>
        <w:rPr>
          <w:sz w:val="28"/>
        </w:rPr>
        <w:t xml:space="preserve"> O espólio de um museu pode ser adquirido através de doações, escavações arqueológicas, entre outras.</w:t>
      </w:r>
    </w:p>
    <w:p w:rsidR="000B4E69" w:rsidRDefault="000B4E69">
      <w:pPr>
        <w:rPr>
          <w:sz w:val="28"/>
        </w:rPr>
      </w:pPr>
      <w:r>
        <w:rPr>
          <w:sz w:val="28"/>
        </w:rPr>
        <w:t xml:space="preserve">Os especialistas no museu têm de escolher que objetos serão mantidos e que objetos serão descartados. Existem peças e fragmentos e um conjunto de fragmentos pode ser disposto de maneira a formar uma peça. </w:t>
      </w:r>
    </w:p>
    <w:p w:rsidR="009F012F" w:rsidRDefault="000B4E69">
      <w:pPr>
        <w:rPr>
          <w:sz w:val="28"/>
        </w:rPr>
      </w:pPr>
      <w:r>
        <w:rPr>
          <w:sz w:val="28"/>
        </w:rPr>
        <w:t xml:space="preserve">Também tem de se fazer um inventário dos objetos, tem de se dizer os tratamentos e todos os </w:t>
      </w:r>
      <w:r w:rsidR="00750CAE">
        <w:rPr>
          <w:sz w:val="28"/>
        </w:rPr>
        <w:t>empréstimos (outros museus ou particulares) a que foi sujeito</w:t>
      </w:r>
      <w:r w:rsidR="00F41743">
        <w:rPr>
          <w:sz w:val="28"/>
        </w:rPr>
        <w:t>,</w:t>
      </w:r>
      <w:r w:rsidR="00597426">
        <w:rPr>
          <w:sz w:val="28"/>
        </w:rPr>
        <w:t xml:space="preserve"> o arqueólogo (ou equipa arqueológica) que o encontrou</w:t>
      </w:r>
      <w:r w:rsidR="00F41743">
        <w:rPr>
          <w:sz w:val="28"/>
        </w:rPr>
        <w:t xml:space="preserve"> e o seu valor</w:t>
      </w:r>
      <w:r w:rsidR="00750CAE">
        <w:rPr>
          <w:sz w:val="28"/>
        </w:rPr>
        <w:t>. Caso o prazo de um empréstimo esteja a terminar ou haja outras situações de interesse o sistema deve disparar um alerta.</w:t>
      </w:r>
    </w:p>
    <w:p w:rsidR="00750CAE" w:rsidRDefault="00750CAE" w:rsidP="00750CAE">
      <w:pPr>
        <w:pStyle w:val="ttulo2"/>
        <w:rPr>
          <w:sz w:val="36"/>
        </w:rPr>
      </w:pPr>
      <w:r>
        <w:rPr>
          <w:sz w:val="36"/>
        </w:rPr>
        <w:t>Stakeholders</w:t>
      </w:r>
    </w:p>
    <w:tbl>
      <w:tblPr>
        <w:tblStyle w:val="TabelaFinanceira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210"/>
      </w:tblGrid>
      <w:tr w:rsidR="00750CAE" w:rsidTr="00750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0CAE" w:rsidRPr="00AF6AEF" w:rsidRDefault="00750CAE" w:rsidP="00750CAE">
            <w:pPr>
              <w:rPr>
                <w:sz w:val="22"/>
              </w:rPr>
            </w:pPr>
            <w:r w:rsidRPr="00AF6AEF">
              <w:rPr>
                <w:sz w:val="22"/>
              </w:rPr>
              <w:t>Nome</w:t>
            </w:r>
          </w:p>
        </w:tc>
        <w:tc>
          <w:tcPr>
            <w:tcW w:w="4111" w:type="dxa"/>
          </w:tcPr>
          <w:p w:rsidR="00750CAE" w:rsidRPr="00AF6AEF" w:rsidRDefault="00750CAE" w:rsidP="0075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F6AEF">
              <w:rPr>
                <w:sz w:val="22"/>
              </w:rPr>
              <w:t>Descrição</w:t>
            </w:r>
          </w:p>
        </w:tc>
        <w:tc>
          <w:tcPr>
            <w:tcW w:w="3210" w:type="dxa"/>
          </w:tcPr>
          <w:p w:rsidR="00750CAE" w:rsidRPr="00AF6AEF" w:rsidRDefault="00750CAE" w:rsidP="0075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F6AEF">
              <w:rPr>
                <w:sz w:val="22"/>
              </w:rPr>
              <w:t>Responsabilidades no desenvolvimento do projeto</w:t>
            </w:r>
          </w:p>
        </w:tc>
      </w:tr>
      <w:tr w:rsidR="00750CAE" w:rsidTr="007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0CAE" w:rsidRPr="00AF6AEF" w:rsidRDefault="00750CAE" w:rsidP="00750CAE">
            <w:pPr>
              <w:rPr>
                <w:sz w:val="20"/>
              </w:rPr>
            </w:pPr>
            <w:r w:rsidRPr="00AF6AEF">
              <w:rPr>
                <w:sz w:val="20"/>
              </w:rPr>
              <w:t>Museu</w:t>
            </w:r>
          </w:p>
        </w:tc>
        <w:tc>
          <w:tcPr>
            <w:tcW w:w="4111" w:type="dxa"/>
          </w:tcPr>
          <w:p w:rsidR="00750CAE" w:rsidRPr="00AF6AEF" w:rsidRDefault="00750CAE" w:rsidP="0075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F6AEF">
              <w:rPr>
                <w:rFonts w:asciiTheme="majorHAnsi" w:hAnsiTheme="majorHAnsi"/>
              </w:rPr>
              <w:t>Instituição para a qual o sistema de informação vai ser desenvolvido</w:t>
            </w:r>
          </w:p>
        </w:tc>
        <w:tc>
          <w:tcPr>
            <w:tcW w:w="3210" w:type="dxa"/>
          </w:tcPr>
          <w:p w:rsidR="00750CAE" w:rsidRPr="00AF6AEF" w:rsidRDefault="00750CAE" w:rsidP="0075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F6AEF">
              <w:rPr>
                <w:rFonts w:asciiTheme="majorHAnsi" w:hAnsiTheme="majorHAnsi"/>
              </w:rPr>
              <w:t xml:space="preserve">Proprietário </w:t>
            </w:r>
            <w:r w:rsidR="00597426" w:rsidRPr="00AF6AEF">
              <w:rPr>
                <w:rFonts w:asciiTheme="majorHAnsi" w:hAnsiTheme="majorHAnsi"/>
              </w:rPr>
              <w:t xml:space="preserve">provisório ou permanente </w:t>
            </w:r>
            <w:r w:rsidRPr="00AF6AEF">
              <w:rPr>
                <w:rFonts w:asciiTheme="majorHAnsi" w:hAnsiTheme="majorHAnsi"/>
              </w:rPr>
              <w:t>das peças</w:t>
            </w:r>
            <w:r w:rsidR="00597426" w:rsidRPr="00AF6AEF">
              <w:rPr>
                <w:rFonts w:asciiTheme="majorHAnsi" w:hAnsiTheme="majorHAnsi"/>
              </w:rPr>
              <w:t xml:space="preserve"> </w:t>
            </w:r>
          </w:p>
        </w:tc>
      </w:tr>
      <w:tr w:rsidR="00750CAE" w:rsidTr="00750C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0CAE" w:rsidRPr="00AF6AEF" w:rsidRDefault="00750CAE" w:rsidP="00750CAE">
            <w:pPr>
              <w:rPr>
                <w:sz w:val="20"/>
              </w:rPr>
            </w:pPr>
            <w:r w:rsidRPr="00AF6AEF">
              <w:rPr>
                <w:sz w:val="20"/>
              </w:rPr>
              <w:t>Outros Museus</w:t>
            </w:r>
          </w:p>
        </w:tc>
        <w:tc>
          <w:tcPr>
            <w:tcW w:w="4111" w:type="dxa"/>
          </w:tcPr>
          <w:p w:rsidR="00750CAE" w:rsidRPr="00AF6AEF" w:rsidRDefault="00597426" w:rsidP="00750C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F6AEF">
              <w:rPr>
                <w:rFonts w:asciiTheme="majorHAnsi" w:hAnsiTheme="majorHAnsi"/>
              </w:rPr>
              <w:t>Instituições para as quais o museu faz ou recebe empréstimos ou doações</w:t>
            </w:r>
          </w:p>
        </w:tc>
        <w:tc>
          <w:tcPr>
            <w:tcW w:w="3210" w:type="dxa"/>
          </w:tcPr>
          <w:p w:rsidR="00750CAE" w:rsidRPr="00AF6AEF" w:rsidRDefault="00597426" w:rsidP="00750C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F6AEF">
              <w:rPr>
                <w:rFonts w:asciiTheme="majorHAnsi" w:hAnsiTheme="majorHAnsi"/>
              </w:rPr>
              <w:t>Estas instituições estão registadas no inventário de cada objeto caso este tenha sido emprestado ou doado a estas ou por estas</w:t>
            </w:r>
          </w:p>
        </w:tc>
      </w:tr>
      <w:tr w:rsidR="00750CAE" w:rsidTr="007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0CAE" w:rsidRPr="00AF6AEF" w:rsidRDefault="00750CAE" w:rsidP="00750CAE">
            <w:pPr>
              <w:rPr>
                <w:sz w:val="20"/>
              </w:rPr>
            </w:pPr>
            <w:r w:rsidRPr="00AF6AEF">
              <w:rPr>
                <w:sz w:val="20"/>
              </w:rPr>
              <w:t>Particulares</w:t>
            </w:r>
          </w:p>
        </w:tc>
        <w:tc>
          <w:tcPr>
            <w:tcW w:w="4111" w:type="dxa"/>
          </w:tcPr>
          <w:p w:rsidR="00750CAE" w:rsidRPr="00AF6AEF" w:rsidRDefault="00597426" w:rsidP="0075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F6AEF">
              <w:rPr>
                <w:rFonts w:asciiTheme="majorHAnsi" w:hAnsiTheme="majorHAnsi"/>
              </w:rPr>
              <w:t>Pessoas ou instituições particulares para as quais o museu faz ou recebe empréstimos ou doações</w:t>
            </w:r>
          </w:p>
        </w:tc>
        <w:tc>
          <w:tcPr>
            <w:tcW w:w="3210" w:type="dxa"/>
          </w:tcPr>
          <w:p w:rsidR="00750CAE" w:rsidRPr="00AF6AEF" w:rsidRDefault="00597426" w:rsidP="0075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F6AEF">
              <w:rPr>
                <w:rFonts w:asciiTheme="majorHAnsi" w:hAnsiTheme="majorHAnsi"/>
              </w:rPr>
              <w:t>Estas instituições estão registadas no inventário de cada objeto caso este tenha sido emprestado ou doado a estas ou por estas</w:t>
            </w:r>
          </w:p>
        </w:tc>
      </w:tr>
      <w:tr w:rsidR="00750CAE" w:rsidTr="00750C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0CAE" w:rsidRPr="00AF6AEF" w:rsidRDefault="00750CAE" w:rsidP="00750CAE">
            <w:pPr>
              <w:rPr>
                <w:sz w:val="20"/>
              </w:rPr>
            </w:pPr>
            <w:r w:rsidRPr="00AF6AEF">
              <w:rPr>
                <w:sz w:val="20"/>
              </w:rPr>
              <w:t>Arqueólogos</w:t>
            </w:r>
          </w:p>
        </w:tc>
        <w:tc>
          <w:tcPr>
            <w:tcW w:w="4111" w:type="dxa"/>
          </w:tcPr>
          <w:p w:rsidR="00750CAE" w:rsidRPr="00AF6AEF" w:rsidRDefault="00597426" w:rsidP="00750C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F6AEF">
              <w:rPr>
                <w:rFonts w:asciiTheme="majorHAnsi" w:hAnsiTheme="majorHAnsi"/>
              </w:rPr>
              <w:t>Profissionais que fazem escavações arqueológicas e fazem a seleção dos objetos que são mantidos ou descartados. Também são responsáveis por juntar os fragmentos de modo a formar uma peça</w:t>
            </w:r>
          </w:p>
        </w:tc>
        <w:tc>
          <w:tcPr>
            <w:tcW w:w="3210" w:type="dxa"/>
          </w:tcPr>
          <w:p w:rsidR="00750CAE" w:rsidRPr="00AF6AEF" w:rsidRDefault="004B1B65" w:rsidP="00750C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F6AEF">
              <w:rPr>
                <w:rFonts w:asciiTheme="majorHAnsi" w:hAnsiTheme="majorHAnsi"/>
              </w:rPr>
              <w:t xml:space="preserve">Os arqueólogos interagem diretamente com o sistema. São responsáveis por atualizar o inventário com os objetos que encontraram. O seu nome </w:t>
            </w:r>
            <w:r w:rsidR="00597426" w:rsidRPr="00AF6AEF">
              <w:rPr>
                <w:rFonts w:asciiTheme="majorHAnsi" w:hAnsiTheme="majorHAnsi"/>
              </w:rPr>
              <w:t xml:space="preserve">consta no inventário </w:t>
            </w:r>
            <w:r w:rsidRPr="00AF6AEF">
              <w:rPr>
                <w:rFonts w:asciiTheme="majorHAnsi" w:hAnsiTheme="majorHAnsi"/>
              </w:rPr>
              <w:t>destes objetos</w:t>
            </w:r>
          </w:p>
        </w:tc>
      </w:tr>
      <w:tr w:rsidR="00750CAE" w:rsidTr="007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0CAE" w:rsidRPr="00AF6AEF" w:rsidRDefault="00750CAE" w:rsidP="00750CAE">
            <w:pPr>
              <w:rPr>
                <w:sz w:val="20"/>
              </w:rPr>
            </w:pPr>
            <w:r w:rsidRPr="00AF6AEF">
              <w:rPr>
                <w:sz w:val="20"/>
              </w:rPr>
              <w:t>Gestores</w:t>
            </w:r>
            <w:r w:rsidR="004B1B65" w:rsidRPr="00AF6AEF">
              <w:rPr>
                <w:sz w:val="20"/>
              </w:rPr>
              <w:t xml:space="preserve"> do museu</w:t>
            </w:r>
          </w:p>
        </w:tc>
        <w:tc>
          <w:tcPr>
            <w:tcW w:w="4111" w:type="dxa"/>
          </w:tcPr>
          <w:p w:rsidR="00750CAE" w:rsidRPr="00AF6AEF" w:rsidRDefault="00597426" w:rsidP="0075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F6AEF">
              <w:rPr>
                <w:rFonts w:asciiTheme="majorHAnsi" w:hAnsiTheme="majorHAnsi"/>
              </w:rPr>
              <w:t xml:space="preserve">São estes profissionais que tratam da gestão do espólio do museu. </w:t>
            </w:r>
          </w:p>
        </w:tc>
        <w:tc>
          <w:tcPr>
            <w:tcW w:w="3210" w:type="dxa"/>
          </w:tcPr>
          <w:p w:rsidR="00750CAE" w:rsidRPr="00AF6AEF" w:rsidRDefault="00E93450" w:rsidP="0075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F6AEF">
              <w:rPr>
                <w:rFonts w:asciiTheme="majorHAnsi" w:hAnsiTheme="majorHAnsi"/>
              </w:rPr>
              <w:t xml:space="preserve">Os gestores </w:t>
            </w:r>
            <w:r w:rsidR="004B1B65" w:rsidRPr="00AF6AEF">
              <w:rPr>
                <w:rFonts w:asciiTheme="majorHAnsi" w:hAnsiTheme="majorHAnsi"/>
              </w:rPr>
              <w:t>interagem diretamente com o sistema e são responsáveis por atualizar quando um objeto é emprestado ou doado</w:t>
            </w:r>
          </w:p>
        </w:tc>
      </w:tr>
    </w:tbl>
    <w:p w:rsidR="0081085C" w:rsidRDefault="0081085C" w:rsidP="0081085C">
      <w:pPr>
        <w:pStyle w:val="ttulo2"/>
        <w:rPr>
          <w:sz w:val="36"/>
        </w:rPr>
      </w:pPr>
      <w:bookmarkStart w:id="2" w:name="_Toc343850108"/>
      <w:r>
        <w:rPr>
          <w:sz w:val="36"/>
        </w:rPr>
        <w:lastRenderedPageBreak/>
        <w:t>Utilizadores</w:t>
      </w:r>
    </w:p>
    <w:tbl>
      <w:tblPr>
        <w:tblStyle w:val="TabelaFinanceira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210"/>
      </w:tblGrid>
      <w:tr w:rsidR="0081085C" w:rsidTr="00E86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085C" w:rsidRPr="00AF6AEF" w:rsidRDefault="0081085C" w:rsidP="00E8654A">
            <w:pPr>
              <w:rPr>
                <w:sz w:val="22"/>
              </w:rPr>
            </w:pPr>
            <w:r w:rsidRPr="00AF6AEF">
              <w:rPr>
                <w:sz w:val="22"/>
              </w:rPr>
              <w:t>Nome</w:t>
            </w:r>
          </w:p>
        </w:tc>
        <w:tc>
          <w:tcPr>
            <w:tcW w:w="4111" w:type="dxa"/>
          </w:tcPr>
          <w:p w:rsidR="0081085C" w:rsidRPr="00AF6AEF" w:rsidRDefault="0081085C" w:rsidP="00E865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F6AEF">
              <w:rPr>
                <w:sz w:val="22"/>
              </w:rPr>
              <w:t>Descrição</w:t>
            </w:r>
          </w:p>
        </w:tc>
        <w:tc>
          <w:tcPr>
            <w:tcW w:w="3210" w:type="dxa"/>
          </w:tcPr>
          <w:p w:rsidR="0081085C" w:rsidRPr="00AF6AEF" w:rsidRDefault="0081085C" w:rsidP="00E865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F6AEF">
              <w:rPr>
                <w:sz w:val="22"/>
              </w:rPr>
              <w:t xml:space="preserve">Responsabilidades </w:t>
            </w:r>
            <w:r w:rsidR="00686C10" w:rsidRPr="00AF6AEF">
              <w:rPr>
                <w:sz w:val="22"/>
              </w:rPr>
              <w:t>na interação com o sistema</w:t>
            </w:r>
          </w:p>
        </w:tc>
      </w:tr>
      <w:tr w:rsidR="0081085C" w:rsidTr="00E8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085C" w:rsidRPr="00AF6AEF" w:rsidRDefault="0081085C" w:rsidP="00E8654A">
            <w:pPr>
              <w:rPr>
                <w:sz w:val="20"/>
              </w:rPr>
            </w:pPr>
            <w:r w:rsidRPr="00AF6AEF">
              <w:rPr>
                <w:sz w:val="20"/>
              </w:rPr>
              <w:t>Arqueólogos</w:t>
            </w:r>
          </w:p>
        </w:tc>
        <w:tc>
          <w:tcPr>
            <w:tcW w:w="4111" w:type="dxa"/>
          </w:tcPr>
          <w:p w:rsidR="0081085C" w:rsidRPr="00AF6AEF" w:rsidRDefault="0081085C" w:rsidP="00E8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F6AEF">
              <w:rPr>
                <w:rFonts w:asciiTheme="majorHAnsi" w:hAnsiTheme="majorHAnsi"/>
              </w:rPr>
              <w:t>Profissionais que fazem escavações arqueológicas e fazem a seleção dos objetos que são mantidos ou descartados. Também são responsáveis por juntar os fragmentos de modo a formar uma peça</w:t>
            </w:r>
          </w:p>
        </w:tc>
        <w:tc>
          <w:tcPr>
            <w:tcW w:w="3210" w:type="dxa"/>
          </w:tcPr>
          <w:p w:rsidR="0081085C" w:rsidRPr="00AF6AEF" w:rsidRDefault="0081085C" w:rsidP="00E8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F6AEF">
              <w:rPr>
                <w:rFonts w:asciiTheme="majorHAnsi" w:hAnsiTheme="majorHAnsi"/>
              </w:rPr>
              <w:t>Os arqueólogos interagem diretamente com o sistema. São responsáveis por atualizar o inventário com os objetos que encontraram. O seu nome consta no inventário destes objetos</w:t>
            </w:r>
          </w:p>
        </w:tc>
      </w:tr>
      <w:tr w:rsidR="0081085C" w:rsidTr="00E865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085C" w:rsidRPr="00AF6AEF" w:rsidRDefault="0081085C" w:rsidP="00E8654A">
            <w:pPr>
              <w:rPr>
                <w:sz w:val="20"/>
              </w:rPr>
            </w:pPr>
            <w:r w:rsidRPr="00AF6AEF">
              <w:rPr>
                <w:sz w:val="20"/>
              </w:rPr>
              <w:t>Gestores do museu</w:t>
            </w:r>
          </w:p>
        </w:tc>
        <w:tc>
          <w:tcPr>
            <w:tcW w:w="4111" w:type="dxa"/>
          </w:tcPr>
          <w:p w:rsidR="0081085C" w:rsidRPr="00AF6AEF" w:rsidRDefault="0081085C" w:rsidP="00E865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F6AEF">
              <w:rPr>
                <w:rFonts w:asciiTheme="majorHAnsi" w:hAnsiTheme="majorHAnsi"/>
              </w:rPr>
              <w:t xml:space="preserve">São estes profissionais que tratam da gestão do espólio do museu. </w:t>
            </w:r>
          </w:p>
        </w:tc>
        <w:tc>
          <w:tcPr>
            <w:tcW w:w="3210" w:type="dxa"/>
          </w:tcPr>
          <w:p w:rsidR="0081085C" w:rsidRPr="00AF6AEF" w:rsidRDefault="0081085C" w:rsidP="00E865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F6AEF">
              <w:rPr>
                <w:rFonts w:asciiTheme="majorHAnsi" w:hAnsiTheme="majorHAnsi"/>
              </w:rPr>
              <w:t>Os gestores interagem diretamente com o sistema e são responsáveis por atualizar quando um objeto é emprestado ou doado</w:t>
            </w:r>
          </w:p>
        </w:tc>
      </w:tr>
    </w:tbl>
    <w:p w:rsidR="00091CBD" w:rsidRDefault="00091CBD" w:rsidP="00091CBD">
      <w:pPr>
        <w:pStyle w:val="ttulo2"/>
        <w:rPr>
          <w:b w:val="0"/>
          <w:bCs w:val="0"/>
          <w:sz w:val="36"/>
        </w:rPr>
      </w:pPr>
    </w:p>
    <w:p w:rsidR="00091CBD" w:rsidRPr="000B4E69" w:rsidRDefault="00091CBD" w:rsidP="00091CBD">
      <w:pPr>
        <w:pStyle w:val="ttulo2"/>
        <w:rPr>
          <w:sz w:val="36"/>
        </w:rPr>
      </w:pPr>
      <w:r>
        <w:rPr>
          <w:sz w:val="36"/>
        </w:rPr>
        <w:t>Benefícios da solução</w:t>
      </w:r>
    </w:p>
    <w:p w:rsidR="00091CBD" w:rsidRDefault="00091CBD" w:rsidP="00091CBD">
      <w:pPr>
        <w:rPr>
          <w:sz w:val="28"/>
        </w:rPr>
      </w:pPr>
      <w:r>
        <w:rPr>
          <w:sz w:val="28"/>
        </w:rPr>
        <w:t xml:space="preserve">Permitindo que apenas os gestores e os arqueólogos possam interagir diretamente com o sistema simplificamos a maneira como os dados são inseridos. Além disso </w:t>
      </w:r>
      <w:r w:rsidR="00855A13">
        <w:rPr>
          <w:sz w:val="28"/>
        </w:rPr>
        <w:t>estes profissionais são aqueles que precisam de alterar o inventário pois possuem os conhecimentos para tal.</w:t>
      </w:r>
    </w:p>
    <w:bookmarkEnd w:id="2"/>
    <w:p w:rsidR="008D5402" w:rsidRPr="00C23814" w:rsidRDefault="00C23814">
      <w:pPr>
        <w:rPr>
          <w:rFonts w:asciiTheme="majorHAnsi" w:eastAsiaTheme="majorEastAsia" w:hAnsiTheme="majorHAnsi" w:cstheme="majorBidi"/>
          <w:color w:val="E84C22" w:themeColor="accent1"/>
          <w:sz w:val="44"/>
          <w:szCs w:val="36"/>
        </w:rPr>
      </w:pPr>
      <w:r>
        <w:rPr>
          <w:rFonts w:asciiTheme="majorHAnsi" w:eastAsiaTheme="majorEastAsia" w:hAnsiTheme="majorHAnsi" w:cstheme="majorBidi"/>
          <w:color w:val="E84C22" w:themeColor="accent1"/>
          <w:sz w:val="44"/>
          <w:szCs w:val="36"/>
        </w:rPr>
        <w:br w:type="page"/>
      </w:r>
    </w:p>
    <w:p w:rsidR="008D5402" w:rsidRPr="000B4E69" w:rsidRDefault="008D5402" w:rsidP="008D5402">
      <w:pPr>
        <w:pStyle w:val="ttulo10"/>
        <w:rPr>
          <w:sz w:val="44"/>
        </w:rPr>
      </w:pPr>
      <w:r>
        <w:rPr>
          <w:sz w:val="44"/>
        </w:rPr>
        <w:lastRenderedPageBreak/>
        <w:t>Descrição genérica do âmbito do produto</w:t>
      </w:r>
    </w:p>
    <w:tbl>
      <w:tblPr>
        <w:tblStyle w:val="TabelaFinanceira"/>
        <w:tblW w:w="0" w:type="auto"/>
        <w:tblLook w:val="04A0" w:firstRow="1" w:lastRow="0" w:firstColumn="1" w:lastColumn="0" w:noHBand="0" w:noVBand="1"/>
      </w:tblPr>
      <w:tblGrid>
        <w:gridCol w:w="4248"/>
        <w:gridCol w:w="4769"/>
      </w:tblGrid>
      <w:tr w:rsidR="008D5402" w:rsidRPr="001E7F41" w:rsidTr="001E7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D5402" w:rsidRPr="001E7F41" w:rsidRDefault="008D5402">
            <w:pPr>
              <w:rPr>
                <w:sz w:val="22"/>
              </w:rPr>
            </w:pPr>
            <w:r w:rsidRPr="001E7F41">
              <w:rPr>
                <w:sz w:val="22"/>
              </w:rPr>
              <w:t>Funcionalidade</w:t>
            </w:r>
          </w:p>
        </w:tc>
        <w:tc>
          <w:tcPr>
            <w:tcW w:w="4769" w:type="dxa"/>
          </w:tcPr>
          <w:p w:rsidR="008D5402" w:rsidRPr="001E7F41" w:rsidRDefault="008D5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E7F41">
              <w:rPr>
                <w:sz w:val="22"/>
              </w:rPr>
              <w:t>Quem interage com esta funcionalidade</w:t>
            </w:r>
          </w:p>
        </w:tc>
      </w:tr>
      <w:tr w:rsidR="008D5402" w:rsidTr="001E7F41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D5402" w:rsidRPr="001E7F41" w:rsidRDefault="008D5402">
            <w:pPr>
              <w:rPr>
                <w:sz w:val="20"/>
              </w:rPr>
            </w:pPr>
            <w:r w:rsidRPr="001E7F41">
              <w:rPr>
                <w:sz w:val="20"/>
              </w:rPr>
              <w:t>Insere novo objeto encontrado</w:t>
            </w:r>
          </w:p>
        </w:tc>
        <w:tc>
          <w:tcPr>
            <w:tcW w:w="4769" w:type="dxa"/>
          </w:tcPr>
          <w:p w:rsidR="008D5402" w:rsidRPr="001E7F41" w:rsidRDefault="008D5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E7F41">
              <w:rPr>
                <w:rFonts w:asciiTheme="majorHAnsi" w:hAnsiTheme="majorHAnsi"/>
              </w:rPr>
              <w:t>Arqueólogo</w:t>
            </w:r>
          </w:p>
        </w:tc>
      </w:tr>
      <w:tr w:rsidR="008D5402" w:rsidTr="001E7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385666" w:rsidRPr="001E7F41" w:rsidRDefault="00385666">
            <w:pPr>
              <w:rPr>
                <w:sz w:val="20"/>
              </w:rPr>
            </w:pPr>
            <w:r w:rsidRPr="001E7F41">
              <w:rPr>
                <w:sz w:val="20"/>
              </w:rPr>
              <w:t>Insere novo objeto doado</w:t>
            </w:r>
          </w:p>
        </w:tc>
        <w:tc>
          <w:tcPr>
            <w:tcW w:w="4769" w:type="dxa"/>
          </w:tcPr>
          <w:p w:rsidR="008D5402" w:rsidRPr="001E7F41" w:rsidRDefault="003856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E7F41">
              <w:rPr>
                <w:rFonts w:asciiTheme="majorHAnsi" w:hAnsiTheme="majorHAnsi"/>
              </w:rPr>
              <w:t>Gestor do museu</w:t>
            </w:r>
          </w:p>
        </w:tc>
      </w:tr>
      <w:tr w:rsidR="00385666" w:rsidTr="001E7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385666" w:rsidRPr="001E7F41" w:rsidRDefault="00385666">
            <w:pPr>
              <w:rPr>
                <w:sz w:val="20"/>
              </w:rPr>
            </w:pPr>
            <w:r w:rsidRPr="001E7F41">
              <w:rPr>
                <w:sz w:val="20"/>
              </w:rPr>
              <w:t>Insere novo objeto emprestado</w:t>
            </w:r>
          </w:p>
        </w:tc>
        <w:tc>
          <w:tcPr>
            <w:tcW w:w="4769" w:type="dxa"/>
          </w:tcPr>
          <w:p w:rsidR="00385666" w:rsidRPr="001E7F41" w:rsidRDefault="0038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E7F41">
              <w:rPr>
                <w:rFonts w:asciiTheme="majorHAnsi" w:hAnsiTheme="majorHAnsi"/>
              </w:rPr>
              <w:t>Gestor do museu</w:t>
            </w:r>
          </w:p>
        </w:tc>
      </w:tr>
      <w:tr w:rsidR="008D5402" w:rsidTr="001E7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D5402" w:rsidRPr="001E7F41" w:rsidRDefault="00385666">
            <w:pPr>
              <w:rPr>
                <w:sz w:val="20"/>
              </w:rPr>
            </w:pPr>
            <w:r w:rsidRPr="001E7F41">
              <w:rPr>
                <w:sz w:val="20"/>
              </w:rPr>
              <w:t>Modifica nome do objeto</w:t>
            </w:r>
          </w:p>
        </w:tc>
        <w:tc>
          <w:tcPr>
            <w:tcW w:w="4769" w:type="dxa"/>
          </w:tcPr>
          <w:p w:rsidR="008D5402" w:rsidRPr="001E7F41" w:rsidRDefault="003856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E7F41">
              <w:rPr>
                <w:rFonts w:asciiTheme="majorHAnsi" w:hAnsiTheme="majorHAnsi"/>
              </w:rPr>
              <w:t>Arqueólogo</w:t>
            </w:r>
          </w:p>
        </w:tc>
      </w:tr>
      <w:tr w:rsidR="008D5402" w:rsidTr="001E7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D5402" w:rsidRPr="001E7F41" w:rsidRDefault="00385666">
            <w:pPr>
              <w:rPr>
                <w:sz w:val="20"/>
              </w:rPr>
            </w:pPr>
            <w:r w:rsidRPr="001E7F41">
              <w:rPr>
                <w:sz w:val="20"/>
              </w:rPr>
              <w:t>Modifica tratamentos a que foi sujeito</w:t>
            </w:r>
          </w:p>
        </w:tc>
        <w:tc>
          <w:tcPr>
            <w:tcW w:w="4769" w:type="dxa"/>
          </w:tcPr>
          <w:p w:rsidR="008D5402" w:rsidRPr="001E7F41" w:rsidRDefault="00385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E7F41">
              <w:rPr>
                <w:rFonts w:asciiTheme="majorHAnsi" w:hAnsiTheme="majorHAnsi"/>
              </w:rPr>
              <w:t>Arqueólogo</w:t>
            </w:r>
          </w:p>
        </w:tc>
      </w:tr>
      <w:tr w:rsidR="00F41743" w:rsidTr="001E7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41743" w:rsidRPr="001E7F41" w:rsidRDefault="00F41743" w:rsidP="00F41743">
            <w:pPr>
              <w:rPr>
                <w:sz w:val="20"/>
              </w:rPr>
            </w:pPr>
            <w:r w:rsidRPr="001E7F41">
              <w:rPr>
                <w:sz w:val="20"/>
              </w:rPr>
              <w:t xml:space="preserve">Modifica </w:t>
            </w:r>
            <w:r>
              <w:rPr>
                <w:sz w:val="20"/>
              </w:rPr>
              <w:t>o seu valor</w:t>
            </w:r>
          </w:p>
        </w:tc>
        <w:tc>
          <w:tcPr>
            <w:tcW w:w="4769" w:type="dxa"/>
          </w:tcPr>
          <w:p w:rsidR="00F41743" w:rsidRPr="001E7F41" w:rsidRDefault="00F41743" w:rsidP="00F417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E7F41">
              <w:rPr>
                <w:rFonts w:asciiTheme="majorHAnsi" w:hAnsiTheme="majorHAnsi"/>
              </w:rPr>
              <w:t>Arqueólogo</w:t>
            </w:r>
          </w:p>
        </w:tc>
      </w:tr>
      <w:tr w:rsidR="00681D6F" w:rsidTr="001E7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81D6F" w:rsidRPr="001E7F41" w:rsidRDefault="00681D6F" w:rsidP="00F41743">
            <w:r w:rsidRPr="001E7F41">
              <w:rPr>
                <w:sz w:val="20"/>
              </w:rPr>
              <w:t xml:space="preserve">Modifica </w:t>
            </w:r>
            <w:r>
              <w:rPr>
                <w:sz w:val="20"/>
              </w:rPr>
              <w:t>data em que foi encontrado</w:t>
            </w:r>
          </w:p>
        </w:tc>
        <w:tc>
          <w:tcPr>
            <w:tcW w:w="4769" w:type="dxa"/>
          </w:tcPr>
          <w:p w:rsidR="00681D6F" w:rsidRPr="001E7F41" w:rsidRDefault="00681D6F" w:rsidP="00F41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E7F41">
              <w:rPr>
                <w:rFonts w:asciiTheme="majorHAnsi" w:hAnsiTheme="majorHAnsi"/>
              </w:rPr>
              <w:t>Arqueólogo</w:t>
            </w:r>
          </w:p>
        </w:tc>
      </w:tr>
      <w:tr w:rsidR="00F41743" w:rsidTr="001E7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41743" w:rsidRPr="001E7F41" w:rsidRDefault="00F41743" w:rsidP="00F41743">
            <w:pPr>
              <w:rPr>
                <w:sz w:val="20"/>
              </w:rPr>
            </w:pPr>
            <w:r w:rsidRPr="001E7F41">
              <w:rPr>
                <w:sz w:val="20"/>
              </w:rPr>
              <w:t>Atualiza empréstimos</w:t>
            </w:r>
          </w:p>
        </w:tc>
        <w:tc>
          <w:tcPr>
            <w:tcW w:w="4769" w:type="dxa"/>
          </w:tcPr>
          <w:p w:rsidR="00F41743" w:rsidRPr="001E7F41" w:rsidRDefault="00F41743" w:rsidP="00F417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E7F41">
              <w:rPr>
                <w:rFonts w:asciiTheme="majorHAnsi" w:hAnsiTheme="majorHAnsi"/>
              </w:rPr>
              <w:t>Gestor do museu</w:t>
            </w:r>
          </w:p>
        </w:tc>
      </w:tr>
      <w:tr w:rsidR="00F41743" w:rsidTr="001E7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41743" w:rsidRPr="001E7F41" w:rsidRDefault="00F41743" w:rsidP="00F41743">
            <w:pPr>
              <w:rPr>
                <w:sz w:val="20"/>
              </w:rPr>
            </w:pPr>
            <w:r w:rsidRPr="001E7F41">
              <w:rPr>
                <w:sz w:val="20"/>
              </w:rPr>
              <w:t>Define se é peça ou fragmento</w:t>
            </w:r>
          </w:p>
        </w:tc>
        <w:tc>
          <w:tcPr>
            <w:tcW w:w="4769" w:type="dxa"/>
          </w:tcPr>
          <w:p w:rsidR="00F41743" w:rsidRPr="001E7F41" w:rsidRDefault="00F41743" w:rsidP="00F41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E7F41">
              <w:rPr>
                <w:rFonts w:asciiTheme="majorHAnsi" w:hAnsiTheme="majorHAnsi"/>
              </w:rPr>
              <w:t>Arqueólogo</w:t>
            </w:r>
          </w:p>
        </w:tc>
      </w:tr>
      <w:tr w:rsidR="00F41743" w:rsidTr="001E7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41743" w:rsidRPr="001E7F41" w:rsidRDefault="00F41743" w:rsidP="00F41743">
            <w:pPr>
              <w:rPr>
                <w:sz w:val="20"/>
              </w:rPr>
            </w:pPr>
            <w:r w:rsidRPr="001E7F41">
              <w:rPr>
                <w:sz w:val="20"/>
              </w:rPr>
              <w:t>Seleciona se é mantido ou descartado</w:t>
            </w:r>
          </w:p>
        </w:tc>
        <w:tc>
          <w:tcPr>
            <w:tcW w:w="4769" w:type="dxa"/>
          </w:tcPr>
          <w:p w:rsidR="00F41743" w:rsidRPr="001E7F41" w:rsidRDefault="00F41743" w:rsidP="00F417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E7F41">
              <w:rPr>
                <w:rFonts w:asciiTheme="majorHAnsi" w:hAnsiTheme="majorHAnsi"/>
              </w:rPr>
              <w:t>Arqueólogo</w:t>
            </w:r>
          </w:p>
        </w:tc>
      </w:tr>
      <w:tr w:rsidR="00765ECD" w:rsidTr="001E7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65ECD" w:rsidRPr="006655E0" w:rsidRDefault="006655E0" w:rsidP="00F41743">
            <w:pPr>
              <w:rPr>
                <w:sz w:val="20"/>
              </w:rPr>
            </w:pPr>
            <w:r w:rsidRPr="006655E0">
              <w:rPr>
                <w:sz w:val="20"/>
              </w:rPr>
              <w:t>Insere localização onde o objeto foi encontrado</w:t>
            </w:r>
          </w:p>
        </w:tc>
        <w:tc>
          <w:tcPr>
            <w:tcW w:w="4769" w:type="dxa"/>
          </w:tcPr>
          <w:p w:rsidR="00765ECD" w:rsidRPr="006655E0" w:rsidRDefault="006655E0" w:rsidP="00F41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655E0">
              <w:rPr>
                <w:rFonts w:asciiTheme="majorHAnsi" w:hAnsiTheme="majorHAnsi"/>
              </w:rPr>
              <w:t>Arqueólogo</w:t>
            </w:r>
          </w:p>
        </w:tc>
      </w:tr>
      <w:tr w:rsidR="008129A0" w:rsidTr="001E7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129A0" w:rsidRPr="008129A0" w:rsidRDefault="008129A0" w:rsidP="00F41743">
            <w:pPr>
              <w:rPr>
                <w:sz w:val="20"/>
              </w:rPr>
            </w:pPr>
            <w:r w:rsidRPr="008129A0">
              <w:rPr>
                <w:sz w:val="20"/>
              </w:rPr>
              <w:t>Insere como o objeto foi adquirido</w:t>
            </w:r>
          </w:p>
        </w:tc>
        <w:tc>
          <w:tcPr>
            <w:tcW w:w="4769" w:type="dxa"/>
          </w:tcPr>
          <w:p w:rsidR="008129A0" w:rsidRPr="008129A0" w:rsidRDefault="008129A0" w:rsidP="00F417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8129A0">
              <w:rPr>
                <w:rFonts w:asciiTheme="majorHAnsi" w:hAnsiTheme="majorHAnsi"/>
              </w:rPr>
              <w:t>Arqueólogo/Gestor do museu</w:t>
            </w:r>
          </w:p>
        </w:tc>
      </w:tr>
    </w:tbl>
    <w:p w:rsidR="008D5402" w:rsidRDefault="008D5402"/>
    <w:p w:rsidR="00C23814" w:rsidRDefault="00C23814"/>
    <w:p w:rsidR="00C23814" w:rsidRDefault="00C23814"/>
    <w:p w:rsidR="00C23814" w:rsidRPr="00D26775" w:rsidRDefault="00C23814" w:rsidP="00C23814">
      <w:pPr>
        <w:pStyle w:val="ttulo10"/>
        <w:rPr>
          <w:sz w:val="44"/>
        </w:rPr>
      </w:pPr>
      <w:r w:rsidRPr="00D26775">
        <w:rPr>
          <w:sz w:val="44"/>
        </w:rPr>
        <w:t>Diagrama de Casos de Uso (DCU)</w:t>
      </w:r>
    </w:p>
    <w:p w:rsidR="003B10F1" w:rsidRDefault="003B10F1">
      <w:r>
        <w:rPr>
          <w:noProof/>
        </w:rPr>
        <w:drawing>
          <wp:inline distT="0" distB="0" distL="0" distR="0" wp14:anchorId="3518F785" wp14:editId="48F916C4">
            <wp:extent cx="6400800" cy="3348242"/>
            <wp:effectExtent l="0" t="0" r="0" b="5080"/>
            <wp:docPr id="2" name="Imagem 2" descr="Uma imagem com texto, mapa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U_T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4304" cy="335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4F" w:rsidRDefault="0010254F" w:rsidP="0010254F">
      <w:pPr>
        <w:pStyle w:val="ttulo10"/>
        <w:rPr>
          <w:sz w:val="44"/>
        </w:rPr>
      </w:pPr>
      <w:r w:rsidRPr="0010254F">
        <w:rPr>
          <w:sz w:val="44"/>
        </w:rPr>
        <w:lastRenderedPageBreak/>
        <w:t>Descrição dos casos de uso</w:t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6F07C4" w:rsidTr="00866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F07C4" w:rsidRPr="00AB23FC" w:rsidRDefault="006F07C4" w:rsidP="00E3429F">
            <w:pPr>
              <w:spacing w:line="360" w:lineRule="auto"/>
              <w:jc w:val="right"/>
            </w:pPr>
            <w:r w:rsidRPr="00AB23FC">
              <w:t>Nome:</w:t>
            </w:r>
          </w:p>
        </w:tc>
        <w:tc>
          <w:tcPr>
            <w:tcW w:w="6976" w:type="dxa"/>
          </w:tcPr>
          <w:p w:rsidR="006F07C4" w:rsidRPr="00AB23FC" w:rsidRDefault="006F07C4" w:rsidP="00E3429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23FC">
              <w:t>CU – 1:</w:t>
            </w:r>
            <w:r>
              <w:t xml:space="preserve"> </w:t>
            </w:r>
            <w:r w:rsidR="006131A5">
              <w:t>Insere novo objeto encontrado</w:t>
            </w:r>
          </w:p>
        </w:tc>
      </w:tr>
      <w:tr w:rsidR="006F07C4" w:rsidTr="00866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F07C4" w:rsidRPr="00AB23FC" w:rsidRDefault="006F07C4" w:rsidP="00E3429F">
            <w:pPr>
              <w:spacing w:line="360" w:lineRule="auto"/>
              <w:jc w:val="right"/>
            </w:pPr>
            <w:proofErr w:type="spellStart"/>
            <w:r w:rsidRPr="00AB23FC">
              <w:t>Actores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6F07C4" w:rsidRPr="00AB23FC" w:rsidRDefault="006131A5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Arqueólogos</w:t>
            </w:r>
          </w:p>
        </w:tc>
      </w:tr>
      <w:tr w:rsidR="006F07C4" w:rsidTr="00866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F07C4" w:rsidRPr="00AB23FC" w:rsidRDefault="006F07C4" w:rsidP="00E3429F">
            <w:pPr>
              <w:spacing w:line="360" w:lineRule="auto"/>
              <w:jc w:val="right"/>
            </w:pPr>
            <w:proofErr w:type="spellStart"/>
            <w:r w:rsidRPr="00AB23FC">
              <w:t>Objectivos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6F07C4" w:rsidRPr="00AB23FC" w:rsidRDefault="00E43458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um novo objeto encontrado pelos arqueólogos</w:t>
            </w:r>
          </w:p>
        </w:tc>
      </w:tr>
      <w:tr w:rsidR="006F07C4" w:rsidTr="00866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F07C4" w:rsidRPr="00AB23FC" w:rsidRDefault="006F07C4" w:rsidP="00E3429F">
            <w:pPr>
              <w:spacing w:line="360" w:lineRule="auto"/>
              <w:jc w:val="right"/>
            </w:pPr>
            <w:r w:rsidRPr="00AB23FC">
              <w:t>Pré-condições:</w:t>
            </w:r>
          </w:p>
        </w:tc>
        <w:tc>
          <w:tcPr>
            <w:tcW w:w="6976" w:type="dxa"/>
          </w:tcPr>
          <w:p w:rsidR="006F07C4" w:rsidRPr="00AB23FC" w:rsidRDefault="00A06BA8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arqueólogo deve estar </w:t>
            </w:r>
            <w:r w:rsidR="00875ACE">
              <w:t>autenticado</w:t>
            </w:r>
            <w:r>
              <w:t xml:space="preserve"> no sistema</w:t>
            </w:r>
          </w:p>
        </w:tc>
      </w:tr>
      <w:tr w:rsidR="006F07C4" w:rsidTr="00866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F07C4" w:rsidRPr="00AB23FC" w:rsidRDefault="006F07C4" w:rsidP="00E3429F">
            <w:pPr>
              <w:spacing w:line="360" w:lineRule="auto"/>
              <w:jc w:val="right"/>
            </w:pPr>
            <w:r w:rsidRPr="00AB23FC">
              <w:t>Pós-condições:</w:t>
            </w:r>
          </w:p>
        </w:tc>
        <w:tc>
          <w:tcPr>
            <w:tcW w:w="6976" w:type="dxa"/>
          </w:tcPr>
          <w:p w:rsidR="006F07C4" w:rsidRPr="00AB23FC" w:rsidRDefault="00E86CD5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objeto deve ficar inserido no sistema</w:t>
            </w:r>
          </w:p>
        </w:tc>
      </w:tr>
      <w:tr w:rsidR="006F07C4" w:rsidTr="00866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F07C4" w:rsidRPr="00AB23FC" w:rsidRDefault="006F07C4" w:rsidP="00E3429F">
            <w:pPr>
              <w:spacing w:line="360" w:lineRule="auto"/>
              <w:jc w:val="right"/>
            </w:pPr>
            <w:r w:rsidRPr="00AB23FC">
              <w:t>Descrição:</w:t>
            </w:r>
          </w:p>
        </w:tc>
        <w:tc>
          <w:tcPr>
            <w:tcW w:w="6976" w:type="dxa"/>
          </w:tcPr>
          <w:p w:rsidR="00556F59" w:rsidRPr="00AB23FC" w:rsidRDefault="001A458B" w:rsidP="008966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arqueólogo vai inserir no sistema um novo objeto encontrado, para isso deve inserir o seu nome, o seu valor, definir se é peça ou fragmento, inserir a data em que foi encontrado, inserir a localização onde o objeto foi encontrado e posteriormente inserir os tratamentos a que foi sujeito</w:t>
            </w:r>
          </w:p>
        </w:tc>
      </w:tr>
      <w:tr w:rsidR="00975D9C" w:rsidTr="00866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5D9C" w:rsidRPr="00AB23FC" w:rsidRDefault="001A458B" w:rsidP="00E3429F">
            <w:pPr>
              <w:spacing w:line="360" w:lineRule="auto"/>
              <w:jc w:val="right"/>
            </w:pPr>
            <w:r>
              <w:t>Pontos de Extensão:</w:t>
            </w:r>
          </w:p>
        </w:tc>
        <w:tc>
          <w:tcPr>
            <w:tcW w:w="6976" w:type="dxa"/>
          </w:tcPr>
          <w:p w:rsidR="00975D9C" w:rsidRDefault="00975D9C" w:rsidP="00975D9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D9C" w:rsidTr="00866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5D9C" w:rsidRPr="00AB23FC" w:rsidRDefault="001A458B" w:rsidP="00E3429F">
            <w:pPr>
              <w:spacing w:line="360" w:lineRule="auto"/>
              <w:jc w:val="right"/>
            </w:pPr>
            <w:r>
              <w:t>Casos de Uso Relacionados:</w:t>
            </w:r>
          </w:p>
        </w:tc>
        <w:tc>
          <w:tcPr>
            <w:tcW w:w="6976" w:type="dxa"/>
          </w:tcPr>
          <w:p w:rsidR="00975D9C" w:rsidRDefault="006160AF" w:rsidP="00975D9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 como casos de uso relacionados:</w:t>
            </w:r>
          </w:p>
          <w:p w:rsidR="006160AF" w:rsidRDefault="006160AF" w:rsidP="006160AF">
            <w:pPr>
              <w:pStyle w:val="PargrafodaLista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o nome do objeto</w:t>
            </w:r>
          </w:p>
          <w:p w:rsidR="006160AF" w:rsidRDefault="006160AF" w:rsidP="006160AF">
            <w:pPr>
              <w:pStyle w:val="PargrafodaLista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tratamentos a que foi sujeito</w:t>
            </w:r>
          </w:p>
          <w:p w:rsidR="006160AF" w:rsidRDefault="006160AF" w:rsidP="006160AF">
            <w:pPr>
              <w:pStyle w:val="PargrafodaLista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o seu valor</w:t>
            </w:r>
          </w:p>
          <w:p w:rsidR="006160AF" w:rsidRDefault="006160AF" w:rsidP="006160AF">
            <w:pPr>
              <w:pStyle w:val="PargrafodaLista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se é peça ou fragmento</w:t>
            </w:r>
          </w:p>
          <w:p w:rsidR="006160AF" w:rsidRDefault="006160AF" w:rsidP="006160AF">
            <w:pPr>
              <w:pStyle w:val="PargrafodaLista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 se é mantido ou descartado</w:t>
            </w:r>
          </w:p>
          <w:p w:rsidR="006160AF" w:rsidRDefault="006160AF" w:rsidP="006160AF">
            <w:pPr>
              <w:pStyle w:val="PargrafodaLista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Insere a localização onde o objeto foi encontrado</w:t>
            </w:r>
          </w:p>
          <w:p w:rsidR="006160AF" w:rsidRDefault="006160AF" w:rsidP="006160AF">
            <w:pPr>
              <w:pStyle w:val="PargrafodaLista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a data em que o objeto foi encontrado</w:t>
            </w:r>
          </w:p>
        </w:tc>
      </w:tr>
    </w:tbl>
    <w:p w:rsidR="00C23814" w:rsidRDefault="00C23814"/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1A458B" w:rsidTr="00E34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A458B" w:rsidRPr="00AB23FC" w:rsidRDefault="001A458B" w:rsidP="00E3429F">
            <w:pPr>
              <w:spacing w:line="360" w:lineRule="auto"/>
              <w:jc w:val="right"/>
            </w:pPr>
            <w:r w:rsidRPr="00AB23FC">
              <w:t>Nome:</w:t>
            </w:r>
          </w:p>
        </w:tc>
        <w:tc>
          <w:tcPr>
            <w:tcW w:w="6976" w:type="dxa"/>
          </w:tcPr>
          <w:p w:rsidR="001A458B" w:rsidRPr="00AB23FC" w:rsidRDefault="001A458B" w:rsidP="00E3429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23FC">
              <w:t xml:space="preserve">CU – </w:t>
            </w:r>
            <w:r w:rsidR="006160AF">
              <w:t>2</w:t>
            </w:r>
            <w:r w:rsidRPr="00AB23FC">
              <w:t>:</w:t>
            </w:r>
            <w:r>
              <w:t xml:space="preserve"> </w:t>
            </w:r>
            <w:r w:rsidR="006160AF">
              <w:t>Modifica o nome do objeto</w:t>
            </w:r>
          </w:p>
        </w:tc>
      </w:tr>
      <w:tr w:rsidR="001A458B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A458B" w:rsidRPr="00AB23FC" w:rsidRDefault="001A458B" w:rsidP="00E3429F">
            <w:pPr>
              <w:spacing w:line="360" w:lineRule="auto"/>
              <w:jc w:val="right"/>
            </w:pPr>
            <w:proofErr w:type="spellStart"/>
            <w:r w:rsidRPr="00AB23FC">
              <w:t>Actores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1A458B" w:rsidRPr="00AB23FC" w:rsidRDefault="001A458B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Arqueólogos</w:t>
            </w:r>
          </w:p>
        </w:tc>
      </w:tr>
      <w:tr w:rsidR="001A458B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A458B" w:rsidRPr="00AB23FC" w:rsidRDefault="001A458B" w:rsidP="00E3429F">
            <w:pPr>
              <w:spacing w:line="360" w:lineRule="auto"/>
              <w:jc w:val="right"/>
            </w:pPr>
            <w:proofErr w:type="spellStart"/>
            <w:r w:rsidRPr="00AB23FC">
              <w:t>Objectivos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1A458B" w:rsidRPr="00AB23FC" w:rsidRDefault="006160AF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 nome do objeto encontrado</w:t>
            </w:r>
          </w:p>
        </w:tc>
      </w:tr>
      <w:tr w:rsidR="001A458B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A458B" w:rsidRPr="00AB23FC" w:rsidRDefault="001A458B" w:rsidP="00E3429F">
            <w:pPr>
              <w:spacing w:line="360" w:lineRule="auto"/>
              <w:jc w:val="right"/>
            </w:pPr>
            <w:r w:rsidRPr="00AB23FC">
              <w:t>Pré-condições:</w:t>
            </w:r>
          </w:p>
        </w:tc>
        <w:tc>
          <w:tcPr>
            <w:tcW w:w="6976" w:type="dxa"/>
          </w:tcPr>
          <w:p w:rsidR="001A458B" w:rsidRPr="00AB23FC" w:rsidRDefault="001A458B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arqueólogo deve estar autenticado no sistema</w:t>
            </w:r>
            <w:r w:rsidR="00A40EA1">
              <w:t xml:space="preserve"> </w:t>
            </w:r>
            <w:r w:rsidR="006810A1">
              <w:t xml:space="preserve">e o objeto já deve existir no sistema ou </w:t>
            </w:r>
            <w:r w:rsidR="00425918">
              <w:t>então estar a ser adicionado no momento.</w:t>
            </w:r>
          </w:p>
        </w:tc>
      </w:tr>
      <w:tr w:rsidR="001A458B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A458B" w:rsidRPr="00AB23FC" w:rsidRDefault="001A458B" w:rsidP="00E3429F">
            <w:pPr>
              <w:spacing w:line="360" w:lineRule="auto"/>
              <w:jc w:val="right"/>
            </w:pPr>
            <w:r w:rsidRPr="00AB23FC">
              <w:t>Pós-condições:</w:t>
            </w:r>
          </w:p>
        </w:tc>
        <w:tc>
          <w:tcPr>
            <w:tcW w:w="6976" w:type="dxa"/>
          </w:tcPr>
          <w:p w:rsidR="001A458B" w:rsidRPr="00AB23FC" w:rsidRDefault="00EA508B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modificado</w:t>
            </w:r>
          </w:p>
        </w:tc>
      </w:tr>
      <w:tr w:rsidR="001A458B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A458B" w:rsidRPr="00AB23FC" w:rsidRDefault="001A458B" w:rsidP="00E3429F">
            <w:pPr>
              <w:spacing w:line="360" w:lineRule="auto"/>
              <w:jc w:val="right"/>
            </w:pPr>
            <w:r w:rsidRPr="00AB23FC">
              <w:t>Descrição:</w:t>
            </w:r>
          </w:p>
        </w:tc>
        <w:tc>
          <w:tcPr>
            <w:tcW w:w="6976" w:type="dxa"/>
          </w:tcPr>
          <w:p w:rsidR="001A458B" w:rsidRPr="00AB23FC" w:rsidRDefault="00F82FA5" w:rsidP="008966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arqueólogo </w:t>
            </w:r>
            <w:r w:rsidR="00D364E4">
              <w:t xml:space="preserve">vai modificar o nome do objeto que encontrou, para isso já deve estar inserido no sistema o objeto ou </w:t>
            </w:r>
            <w:r w:rsidR="00C84BCE">
              <w:t>deve estar na fase da inserção do novo objeto.</w:t>
            </w:r>
          </w:p>
        </w:tc>
      </w:tr>
      <w:tr w:rsidR="001A458B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A458B" w:rsidRPr="00AB23FC" w:rsidRDefault="001A458B" w:rsidP="00E3429F">
            <w:pPr>
              <w:spacing w:line="360" w:lineRule="auto"/>
              <w:jc w:val="right"/>
            </w:pPr>
            <w:r>
              <w:t>Pontos de Extensão:</w:t>
            </w:r>
          </w:p>
        </w:tc>
        <w:tc>
          <w:tcPr>
            <w:tcW w:w="6976" w:type="dxa"/>
          </w:tcPr>
          <w:p w:rsidR="001A458B" w:rsidRDefault="001A458B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58B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A458B" w:rsidRPr="00AB23FC" w:rsidRDefault="001A458B" w:rsidP="00E3429F">
            <w:pPr>
              <w:spacing w:line="360" w:lineRule="auto"/>
              <w:jc w:val="right"/>
            </w:pPr>
            <w:r>
              <w:t>Casos de Uso Relacionados:</w:t>
            </w:r>
          </w:p>
        </w:tc>
        <w:tc>
          <w:tcPr>
            <w:tcW w:w="6976" w:type="dxa"/>
          </w:tcPr>
          <w:p w:rsidR="000D4A1B" w:rsidRDefault="000D4A1B" w:rsidP="000D4A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 como casos de uso relacionados:</w:t>
            </w:r>
          </w:p>
          <w:p w:rsidR="001A458B" w:rsidRDefault="000D4A1B" w:rsidP="000D4A1B">
            <w:pPr>
              <w:pStyle w:val="PargrafodaLista"/>
              <w:numPr>
                <w:ilvl w:val="0"/>
                <w:numId w:val="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Insere novo objeto encontrado</w:t>
            </w:r>
          </w:p>
        </w:tc>
      </w:tr>
    </w:tbl>
    <w:p w:rsidR="001A458B" w:rsidRDefault="001A458B"/>
    <w:p w:rsidR="00425918" w:rsidRDefault="00425918"/>
    <w:p w:rsidR="00425918" w:rsidRDefault="00425918"/>
    <w:p w:rsidR="00425918" w:rsidRDefault="00425918"/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425918" w:rsidTr="00E34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5918" w:rsidRPr="00AB23FC" w:rsidRDefault="00425918" w:rsidP="00E3429F">
            <w:pPr>
              <w:spacing w:line="360" w:lineRule="auto"/>
              <w:jc w:val="right"/>
            </w:pPr>
            <w:r w:rsidRPr="00AB23FC">
              <w:lastRenderedPageBreak/>
              <w:t>Nome:</w:t>
            </w:r>
          </w:p>
        </w:tc>
        <w:tc>
          <w:tcPr>
            <w:tcW w:w="6976" w:type="dxa"/>
          </w:tcPr>
          <w:p w:rsidR="00425918" w:rsidRPr="00AB23FC" w:rsidRDefault="00425918" w:rsidP="00E3429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23FC">
              <w:t xml:space="preserve">CU – </w:t>
            </w:r>
            <w:r>
              <w:t>3</w:t>
            </w:r>
            <w:r w:rsidRPr="00AB23FC">
              <w:t>:</w:t>
            </w:r>
            <w:r>
              <w:t xml:space="preserve"> Modifica o seu valor</w:t>
            </w:r>
          </w:p>
        </w:tc>
      </w:tr>
      <w:tr w:rsidR="00425918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5918" w:rsidRPr="00AB23FC" w:rsidRDefault="00425918" w:rsidP="00E3429F">
            <w:pPr>
              <w:spacing w:line="360" w:lineRule="auto"/>
              <w:jc w:val="right"/>
            </w:pPr>
            <w:proofErr w:type="spellStart"/>
            <w:r w:rsidRPr="00AB23FC">
              <w:t>Actores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425918" w:rsidRPr="00AB23FC" w:rsidRDefault="00425918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Arqueólogos</w:t>
            </w:r>
          </w:p>
        </w:tc>
      </w:tr>
      <w:tr w:rsidR="00425918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5918" w:rsidRPr="00AB23FC" w:rsidRDefault="00425918" w:rsidP="00E3429F">
            <w:pPr>
              <w:spacing w:line="360" w:lineRule="auto"/>
              <w:jc w:val="right"/>
            </w:pPr>
            <w:proofErr w:type="spellStart"/>
            <w:r w:rsidRPr="00AB23FC">
              <w:t>Objectivos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425918" w:rsidRPr="00AB23FC" w:rsidRDefault="00425918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r w:rsidR="00707756">
              <w:t>o valor</w:t>
            </w:r>
            <w:r>
              <w:t xml:space="preserve"> do objeto encontrado</w:t>
            </w:r>
          </w:p>
        </w:tc>
      </w:tr>
      <w:tr w:rsidR="00425918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5918" w:rsidRPr="00AB23FC" w:rsidRDefault="00425918" w:rsidP="00E3429F">
            <w:pPr>
              <w:spacing w:line="360" w:lineRule="auto"/>
              <w:jc w:val="right"/>
            </w:pPr>
            <w:r w:rsidRPr="00AB23FC">
              <w:t>Pré-condições:</w:t>
            </w:r>
          </w:p>
        </w:tc>
        <w:tc>
          <w:tcPr>
            <w:tcW w:w="6976" w:type="dxa"/>
          </w:tcPr>
          <w:p w:rsidR="00425918" w:rsidRPr="00AB23FC" w:rsidRDefault="00425918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arqueólogo deve estar autenticado no sistema e o objeto já deve existir no sistema ou então estar a ser adicionado no momento.</w:t>
            </w:r>
          </w:p>
        </w:tc>
      </w:tr>
      <w:tr w:rsidR="00425918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5918" w:rsidRPr="00AB23FC" w:rsidRDefault="00425918" w:rsidP="00E3429F">
            <w:pPr>
              <w:spacing w:line="360" w:lineRule="auto"/>
              <w:jc w:val="right"/>
            </w:pPr>
            <w:r w:rsidRPr="00AB23FC">
              <w:t>Pós-condições:</w:t>
            </w:r>
          </w:p>
        </w:tc>
        <w:tc>
          <w:tcPr>
            <w:tcW w:w="6976" w:type="dxa"/>
          </w:tcPr>
          <w:p w:rsidR="00425918" w:rsidRPr="00AB23FC" w:rsidRDefault="00707756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do objeto alterado</w:t>
            </w:r>
          </w:p>
        </w:tc>
      </w:tr>
      <w:tr w:rsidR="00425918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5918" w:rsidRPr="00AB23FC" w:rsidRDefault="00425918" w:rsidP="00E3429F">
            <w:pPr>
              <w:spacing w:line="360" w:lineRule="auto"/>
              <w:jc w:val="right"/>
            </w:pPr>
            <w:r w:rsidRPr="00AB23FC">
              <w:t>Descrição:</w:t>
            </w:r>
          </w:p>
        </w:tc>
        <w:tc>
          <w:tcPr>
            <w:tcW w:w="6976" w:type="dxa"/>
          </w:tcPr>
          <w:p w:rsidR="00425918" w:rsidRPr="00AB23FC" w:rsidRDefault="00425918" w:rsidP="008966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arqueólogo vai modificar o</w:t>
            </w:r>
            <w:r w:rsidR="00707756">
              <w:t xml:space="preserve"> valor </w:t>
            </w:r>
            <w:r>
              <w:t>do objeto que encontrou, para isso já deve estar inserido no sistema o objeto ou deve estar na fase da inserção do novo objeto.</w:t>
            </w:r>
          </w:p>
        </w:tc>
      </w:tr>
      <w:tr w:rsidR="00425918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5918" w:rsidRPr="00AB23FC" w:rsidRDefault="00425918" w:rsidP="00E3429F">
            <w:pPr>
              <w:spacing w:line="360" w:lineRule="auto"/>
              <w:jc w:val="right"/>
            </w:pPr>
            <w:r>
              <w:t>Pontos de Extensão:</w:t>
            </w:r>
          </w:p>
        </w:tc>
        <w:tc>
          <w:tcPr>
            <w:tcW w:w="6976" w:type="dxa"/>
          </w:tcPr>
          <w:p w:rsidR="00425918" w:rsidRDefault="00425918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918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5918" w:rsidRPr="00AB23FC" w:rsidRDefault="00425918" w:rsidP="00E3429F">
            <w:pPr>
              <w:spacing w:line="360" w:lineRule="auto"/>
              <w:jc w:val="right"/>
            </w:pPr>
            <w:r>
              <w:t>Casos de Uso Relacionados:</w:t>
            </w:r>
          </w:p>
        </w:tc>
        <w:tc>
          <w:tcPr>
            <w:tcW w:w="6976" w:type="dxa"/>
          </w:tcPr>
          <w:p w:rsidR="00425918" w:rsidRDefault="00425918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 como casos de uso relacionados:</w:t>
            </w:r>
          </w:p>
          <w:p w:rsidR="00425918" w:rsidRDefault="00425918" w:rsidP="00425918">
            <w:pPr>
              <w:pStyle w:val="PargrafodaLista"/>
              <w:numPr>
                <w:ilvl w:val="0"/>
                <w:numId w:val="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Insere novo objeto encontrado</w:t>
            </w:r>
          </w:p>
        </w:tc>
      </w:tr>
    </w:tbl>
    <w:p w:rsidR="00425918" w:rsidRDefault="00425918"/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17EE1" w:rsidTr="00E34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17EE1" w:rsidRPr="00AB23FC" w:rsidRDefault="00917EE1" w:rsidP="00E3429F">
            <w:pPr>
              <w:spacing w:line="360" w:lineRule="auto"/>
              <w:jc w:val="right"/>
            </w:pPr>
            <w:r w:rsidRPr="00AB23FC">
              <w:t>Nome:</w:t>
            </w:r>
          </w:p>
        </w:tc>
        <w:tc>
          <w:tcPr>
            <w:tcW w:w="6976" w:type="dxa"/>
          </w:tcPr>
          <w:p w:rsidR="00917EE1" w:rsidRPr="00AB23FC" w:rsidRDefault="00917EE1" w:rsidP="00E3429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23FC">
              <w:t xml:space="preserve">CU – </w:t>
            </w:r>
            <w:r>
              <w:t>4</w:t>
            </w:r>
            <w:r w:rsidRPr="00AB23FC">
              <w:t>:</w:t>
            </w:r>
            <w:r>
              <w:t xml:space="preserve"> Define se é peça ou fragmento</w:t>
            </w:r>
          </w:p>
        </w:tc>
      </w:tr>
      <w:tr w:rsidR="00917EE1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17EE1" w:rsidRPr="00AB23FC" w:rsidRDefault="00917EE1" w:rsidP="00E3429F">
            <w:pPr>
              <w:spacing w:line="360" w:lineRule="auto"/>
              <w:jc w:val="right"/>
            </w:pPr>
            <w:proofErr w:type="spellStart"/>
            <w:r w:rsidRPr="00AB23FC">
              <w:t>Actores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917EE1" w:rsidRPr="00AB23FC" w:rsidRDefault="00917EE1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Arqueólogos</w:t>
            </w:r>
          </w:p>
        </w:tc>
      </w:tr>
      <w:tr w:rsidR="00917EE1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17EE1" w:rsidRPr="00AB23FC" w:rsidRDefault="00917EE1" w:rsidP="00E3429F">
            <w:pPr>
              <w:spacing w:line="360" w:lineRule="auto"/>
              <w:jc w:val="right"/>
            </w:pPr>
            <w:proofErr w:type="spellStart"/>
            <w:r w:rsidRPr="00AB23FC">
              <w:t>Objectivos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917EE1" w:rsidRPr="00AB23FC" w:rsidRDefault="00780222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se o objeto é uma peça ou um fragmento</w:t>
            </w:r>
          </w:p>
        </w:tc>
      </w:tr>
      <w:tr w:rsidR="00917EE1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17EE1" w:rsidRPr="00AB23FC" w:rsidRDefault="00917EE1" w:rsidP="00E3429F">
            <w:pPr>
              <w:spacing w:line="360" w:lineRule="auto"/>
              <w:jc w:val="right"/>
            </w:pPr>
            <w:r w:rsidRPr="00AB23FC">
              <w:t>Pré-condições:</w:t>
            </w:r>
          </w:p>
        </w:tc>
        <w:tc>
          <w:tcPr>
            <w:tcW w:w="6976" w:type="dxa"/>
          </w:tcPr>
          <w:p w:rsidR="00917EE1" w:rsidRPr="00AB23FC" w:rsidRDefault="00917EE1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arqueólogo deve estar autenticado no sistema e o objeto já deve existir no sistema ou então estar a ser adicionado no momento.</w:t>
            </w:r>
          </w:p>
        </w:tc>
      </w:tr>
      <w:tr w:rsidR="00917EE1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17EE1" w:rsidRPr="00AB23FC" w:rsidRDefault="00917EE1" w:rsidP="00E3429F">
            <w:pPr>
              <w:spacing w:line="360" w:lineRule="auto"/>
              <w:jc w:val="right"/>
            </w:pPr>
            <w:r w:rsidRPr="00AB23FC">
              <w:t>Pós-condições:</w:t>
            </w:r>
          </w:p>
        </w:tc>
        <w:tc>
          <w:tcPr>
            <w:tcW w:w="6976" w:type="dxa"/>
          </w:tcPr>
          <w:p w:rsidR="00917EE1" w:rsidRPr="00AB23FC" w:rsidRDefault="00917EE1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EE1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17EE1" w:rsidRPr="00AB23FC" w:rsidRDefault="00917EE1" w:rsidP="00E3429F">
            <w:pPr>
              <w:spacing w:line="360" w:lineRule="auto"/>
              <w:jc w:val="right"/>
            </w:pPr>
            <w:r w:rsidRPr="00AB23FC">
              <w:t>Descrição:</w:t>
            </w:r>
          </w:p>
        </w:tc>
        <w:tc>
          <w:tcPr>
            <w:tcW w:w="6976" w:type="dxa"/>
          </w:tcPr>
          <w:p w:rsidR="00917EE1" w:rsidRPr="00AB23FC" w:rsidRDefault="00917EE1" w:rsidP="008966F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arqueólogo vai </w:t>
            </w:r>
            <w:r w:rsidR="008966F2">
              <w:t xml:space="preserve">definir se o </w:t>
            </w:r>
            <w:r>
              <w:t>objeto que encontrou</w:t>
            </w:r>
            <w:r w:rsidR="008966F2">
              <w:t xml:space="preserve"> é uma peça ou fragmento</w:t>
            </w:r>
            <w:r>
              <w:t>, para isso já deve estar inserido no sistema o objeto ou deve estar na fase da inserção do novo objeto.</w:t>
            </w:r>
          </w:p>
        </w:tc>
      </w:tr>
      <w:tr w:rsidR="00917EE1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17EE1" w:rsidRPr="00AB23FC" w:rsidRDefault="00917EE1" w:rsidP="00E3429F">
            <w:pPr>
              <w:spacing w:line="360" w:lineRule="auto"/>
              <w:jc w:val="right"/>
            </w:pPr>
            <w:r>
              <w:t>Pontos de Extensão:</w:t>
            </w:r>
          </w:p>
        </w:tc>
        <w:tc>
          <w:tcPr>
            <w:tcW w:w="6976" w:type="dxa"/>
          </w:tcPr>
          <w:p w:rsidR="00917EE1" w:rsidRDefault="00917EE1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EE1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17EE1" w:rsidRPr="00AB23FC" w:rsidRDefault="00917EE1" w:rsidP="00E3429F">
            <w:pPr>
              <w:spacing w:line="360" w:lineRule="auto"/>
              <w:jc w:val="right"/>
            </w:pPr>
            <w:r>
              <w:t>Casos de Uso Relacionados:</w:t>
            </w:r>
          </w:p>
        </w:tc>
        <w:tc>
          <w:tcPr>
            <w:tcW w:w="6976" w:type="dxa"/>
          </w:tcPr>
          <w:p w:rsidR="00917EE1" w:rsidRDefault="00917EE1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 como casos de uso relacionados:</w:t>
            </w:r>
          </w:p>
          <w:p w:rsidR="00917EE1" w:rsidRDefault="00917EE1" w:rsidP="00917EE1">
            <w:pPr>
              <w:pStyle w:val="PargrafodaLista"/>
              <w:numPr>
                <w:ilvl w:val="0"/>
                <w:numId w:val="1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Insere novo objeto encontrado</w:t>
            </w:r>
          </w:p>
        </w:tc>
      </w:tr>
    </w:tbl>
    <w:p w:rsidR="00917EE1" w:rsidRDefault="00917EE1"/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1C0F9F" w:rsidTr="00E34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C0F9F" w:rsidRPr="00AB23FC" w:rsidRDefault="001C0F9F" w:rsidP="00E3429F">
            <w:pPr>
              <w:spacing w:line="360" w:lineRule="auto"/>
              <w:jc w:val="right"/>
            </w:pPr>
            <w:r w:rsidRPr="00AB23FC">
              <w:t>Nome:</w:t>
            </w:r>
          </w:p>
        </w:tc>
        <w:tc>
          <w:tcPr>
            <w:tcW w:w="6976" w:type="dxa"/>
          </w:tcPr>
          <w:p w:rsidR="001C0F9F" w:rsidRPr="00AB23FC" w:rsidRDefault="001C0F9F" w:rsidP="00E3429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23FC">
              <w:t xml:space="preserve">CU – </w:t>
            </w:r>
            <w:r>
              <w:t>5</w:t>
            </w:r>
            <w:r w:rsidRPr="00AB23FC">
              <w:t>:</w:t>
            </w:r>
            <w:r>
              <w:t xml:space="preserve"> </w:t>
            </w:r>
            <w:r w:rsidR="006E60DE">
              <w:t>Seleciona se é mantido ou descartado</w:t>
            </w:r>
          </w:p>
        </w:tc>
      </w:tr>
      <w:tr w:rsidR="001C0F9F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C0F9F" w:rsidRPr="00AB23FC" w:rsidRDefault="001C0F9F" w:rsidP="00E3429F">
            <w:pPr>
              <w:spacing w:line="360" w:lineRule="auto"/>
              <w:jc w:val="right"/>
            </w:pPr>
            <w:proofErr w:type="spellStart"/>
            <w:r w:rsidRPr="00AB23FC">
              <w:t>Actores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1C0F9F" w:rsidRPr="00AB23FC" w:rsidRDefault="001C0F9F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Arqueólogos</w:t>
            </w:r>
          </w:p>
        </w:tc>
      </w:tr>
      <w:tr w:rsidR="001C0F9F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C0F9F" w:rsidRPr="00AB23FC" w:rsidRDefault="001C0F9F" w:rsidP="00E3429F">
            <w:pPr>
              <w:spacing w:line="360" w:lineRule="auto"/>
              <w:jc w:val="right"/>
            </w:pPr>
            <w:proofErr w:type="spellStart"/>
            <w:r w:rsidRPr="00AB23FC">
              <w:t>Objectivos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1C0F9F" w:rsidRPr="00AB23FC" w:rsidRDefault="006E60DE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os objetos que são mantidos ou descartados</w:t>
            </w:r>
          </w:p>
        </w:tc>
      </w:tr>
      <w:tr w:rsidR="001C0F9F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C0F9F" w:rsidRPr="00AB23FC" w:rsidRDefault="001C0F9F" w:rsidP="00E3429F">
            <w:pPr>
              <w:spacing w:line="360" w:lineRule="auto"/>
              <w:jc w:val="right"/>
            </w:pPr>
            <w:r w:rsidRPr="00AB23FC">
              <w:t>Pré-condições:</w:t>
            </w:r>
          </w:p>
        </w:tc>
        <w:tc>
          <w:tcPr>
            <w:tcW w:w="6976" w:type="dxa"/>
          </w:tcPr>
          <w:p w:rsidR="001C0F9F" w:rsidRPr="00AB23FC" w:rsidRDefault="001C0F9F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arqueólogo deve estar autenticado no sistema e o objeto já deve existir no sistema ou então estar a ser adicionado no momento.</w:t>
            </w:r>
          </w:p>
        </w:tc>
      </w:tr>
      <w:tr w:rsidR="001C0F9F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C0F9F" w:rsidRPr="00AB23FC" w:rsidRDefault="001C0F9F" w:rsidP="00E3429F">
            <w:pPr>
              <w:spacing w:line="360" w:lineRule="auto"/>
              <w:jc w:val="right"/>
            </w:pPr>
            <w:r w:rsidRPr="00AB23FC">
              <w:t>Pós-condições:</w:t>
            </w:r>
          </w:p>
        </w:tc>
        <w:tc>
          <w:tcPr>
            <w:tcW w:w="6976" w:type="dxa"/>
          </w:tcPr>
          <w:p w:rsidR="001C0F9F" w:rsidRPr="00AB23FC" w:rsidRDefault="005B6AC6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objetos que são mantidos continuam no sistema</w:t>
            </w:r>
          </w:p>
        </w:tc>
      </w:tr>
      <w:tr w:rsidR="001C0F9F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C0F9F" w:rsidRPr="00AB23FC" w:rsidRDefault="001C0F9F" w:rsidP="00E3429F">
            <w:pPr>
              <w:spacing w:line="360" w:lineRule="auto"/>
              <w:jc w:val="right"/>
            </w:pPr>
            <w:r w:rsidRPr="00AB23FC">
              <w:t>Descrição:</w:t>
            </w:r>
          </w:p>
        </w:tc>
        <w:tc>
          <w:tcPr>
            <w:tcW w:w="6976" w:type="dxa"/>
          </w:tcPr>
          <w:p w:rsidR="001C0F9F" w:rsidRPr="00AB23FC" w:rsidRDefault="001C0F9F" w:rsidP="005B6A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arqueólogo vai </w:t>
            </w:r>
            <w:r w:rsidR="005B6AC6">
              <w:t>selecionar</w:t>
            </w:r>
            <w:r w:rsidR="00FA1623">
              <w:t xml:space="preserve"> entre os objetos que encontrou e após uma série de análises e tratamentos quais os objetos que vão ser mantidos ou descartados, para isso já devem</w:t>
            </w:r>
            <w:r>
              <w:t xml:space="preserve"> estar inserido</w:t>
            </w:r>
            <w:r w:rsidR="00FA1623">
              <w:t>s</w:t>
            </w:r>
            <w:r>
              <w:t xml:space="preserve"> no sistema o</w:t>
            </w:r>
            <w:r w:rsidR="00FA1623">
              <w:t>s</w:t>
            </w:r>
            <w:r>
              <w:t xml:space="preserve"> objeto</w:t>
            </w:r>
            <w:r w:rsidR="00FA1623">
              <w:t>s</w:t>
            </w:r>
            <w:r>
              <w:t xml:space="preserve"> ou deve estar na fase da inserção do</w:t>
            </w:r>
            <w:r w:rsidR="00A8638F">
              <w:t>s</w:t>
            </w:r>
            <w:r>
              <w:t xml:space="preserve"> novo</w:t>
            </w:r>
            <w:r w:rsidR="00A8638F">
              <w:t>s</w:t>
            </w:r>
            <w:r>
              <w:t xml:space="preserve"> objeto</w:t>
            </w:r>
            <w:r w:rsidR="00A8638F">
              <w:t>s</w:t>
            </w:r>
            <w:r>
              <w:t>.</w:t>
            </w:r>
          </w:p>
        </w:tc>
      </w:tr>
      <w:tr w:rsidR="001C0F9F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C0F9F" w:rsidRPr="00AB23FC" w:rsidRDefault="001C0F9F" w:rsidP="00E3429F">
            <w:pPr>
              <w:spacing w:line="360" w:lineRule="auto"/>
              <w:jc w:val="right"/>
            </w:pPr>
            <w:r>
              <w:t>Pontos de Extensão:</w:t>
            </w:r>
          </w:p>
        </w:tc>
        <w:tc>
          <w:tcPr>
            <w:tcW w:w="6976" w:type="dxa"/>
          </w:tcPr>
          <w:p w:rsidR="001C0F9F" w:rsidRDefault="001C0F9F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F9F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C0F9F" w:rsidRPr="00AB23FC" w:rsidRDefault="001C0F9F" w:rsidP="00E3429F">
            <w:pPr>
              <w:spacing w:line="360" w:lineRule="auto"/>
              <w:jc w:val="right"/>
            </w:pPr>
            <w:r>
              <w:t>Casos de Uso Relacionados:</w:t>
            </w:r>
          </w:p>
        </w:tc>
        <w:tc>
          <w:tcPr>
            <w:tcW w:w="6976" w:type="dxa"/>
          </w:tcPr>
          <w:p w:rsidR="001C0F9F" w:rsidRDefault="001C0F9F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 como casos de uso relacionados:</w:t>
            </w:r>
          </w:p>
          <w:p w:rsidR="001C0F9F" w:rsidRDefault="001C0F9F" w:rsidP="001C0F9F">
            <w:pPr>
              <w:pStyle w:val="PargrafodaLista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Insere novo objeto encontrado</w:t>
            </w:r>
          </w:p>
        </w:tc>
      </w:tr>
      <w:tr w:rsidR="00A8638F" w:rsidTr="00A8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8638F" w:rsidRPr="00AB23FC" w:rsidRDefault="00A8638F" w:rsidP="00E3429F">
            <w:pPr>
              <w:spacing w:line="360" w:lineRule="auto"/>
              <w:jc w:val="right"/>
            </w:pPr>
            <w:r w:rsidRPr="00AB23FC">
              <w:lastRenderedPageBreak/>
              <w:t>Nome:</w:t>
            </w:r>
          </w:p>
        </w:tc>
        <w:tc>
          <w:tcPr>
            <w:tcW w:w="6976" w:type="dxa"/>
          </w:tcPr>
          <w:p w:rsidR="00A8638F" w:rsidRPr="00AB23FC" w:rsidRDefault="00A8638F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3FC">
              <w:t xml:space="preserve">CU – </w:t>
            </w:r>
            <w:r w:rsidR="00931ED2">
              <w:t>6</w:t>
            </w:r>
            <w:r w:rsidRPr="00AB23FC">
              <w:t>:</w:t>
            </w:r>
            <w:r>
              <w:t xml:space="preserve"> </w:t>
            </w:r>
            <w:r w:rsidR="0061355B">
              <w:t>Insere a localização onde o objeto foi encontrado</w:t>
            </w:r>
          </w:p>
        </w:tc>
      </w:tr>
      <w:tr w:rsidR="00A8638F" w:rsidTr="00A8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8638F" w:rsidRPr="00AB23FC" w:rsidRDefault="00A8638F" w:rsidP="00E3429F">
            <w:pPr>
              <w:spacing w:line="360" w:lineRule="auto"/>
              <w:jc w:val="right"/>
            </w:pPr>
            <w:proofErr w:type="spellStart"/>
            <w:r w:rsidRPr="00AB23FC">
              <w:t>Actores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A8638F" w:rsidRPr="00AB23FC" w:rsidRDefault="00A8638F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Arqueólogos</w:t>
            </w:r>
          </w:p>
        </w:tc>
      </w:tr>
      <w:tr w:rsidR="00A8638F" w:rsidTr="00A8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8638F" w:rsidRPr="00AB23FC" w:rsidRDefault="00A8638F" w:rsidP="00E3429F">
            <w:pPr>
              <w:spacing w:line="360" w:lineRule="auto"/>
              <w:jc w:val="right"/>
            </w:pPr>
            <w:proofErr w:type="spellStart"/>
            <w:r w:rsidRPr="00AB23FC">
              <w:t>Objectivos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A8638F" w:rsidRPr="00AB23FC" w:rsidRDefault="0061355B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a localização onde o objeto foi encontrado</w:t>
            </w:r>
          </w:p>
        </w:tc>
      </w:tr>
      <w:tr w:rsidR="00A8638F" w:rsidTr="00A8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8638F" w:rsidRPr="00AB23FC" w:rsidRDefault="00A8638F" w:rsidP="00E3429F">
            <w:pPr>
              <w:spacing w:line="360" w:lineRule="auto"/>
              <w:jc w:val="right"/>
            </w:pPr>
            <w:r w:rsidRPr="00AB23FC">
              <w:t>Pré-condições:</w:t>
            </w:r>
          </w:p>
        </w:tc>
        <w:tc>
          <w:tcPr>
            <w:tcW w:w="6976" w:type="dxa"/>
          </w:tcPr>
          <w:p w:rsidR="00A8638F" w:rsidRPr="00AB23FC" w:rsidRDefault="00A8638F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arqueólogo deve estar autenticado no sistema e o objeto já deve existir no sistema ou então estar a ser adicionado no momento.</w:t>
            </w:r>
          </w:p>
        </w:tc>
      </w:tr>
      <w:tr w:rsidR="00A8638F" w:rsidTr="00A8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8638F" w:rsidRPr="00AB23FC" w:rsidRDefault="00A8638F" w:rsidP="00E3429F">
            <w:pPr>
              <w:spacing w:line="360" w:lineRule="auto"/>
              <w:jc w:val="right"/>
            </w:pPr>
            <w:r w:rsidRPr="00AB23FC">
              <w:t>Pós-condições:</w:t>
            </w:r>
          </w:p>
        </w:tc>
        <w:tc>
          <w:tcPr>
            <w:tcW w:w="6976" w:type="dxa"/>
          </w:tcPr>
          <w:p w:rsidR="00A8638F" w:rsidRPr="00AB23FC" w:rsidRDefault="00124B20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Localização do objeto adicionada</w:t>
            </w:r>
          </w:p>
        </w:tc>
      </w:tr>
      <w:tr w:rsidR="00A8638F" w:rsidTr="00A8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8638F" w:rsidRPr="00AB23FC" w:rsidRDefault="00A8638F" w:rsidP="00E3429F">
            <w:pPr>
              <w:spacing w:line="360" w:lineRule="auto"/>
              <w:jc w:val="right"/>
            </w:pPr>
            <w:r w:rsidRPr="00AB23FC">
              <w:t>Descrição:</w:t>
            </w:r>
          </w:p>
        </w:tc>
        <w:tc>
          <w:tcPr>
            <w:tcW w:w="6976" w:type="dxa"/>
          </w:tcPr>
          <w:p w:rsidR="00A8638F" w:rsidRPr="00AB23FC" w:rsidRDefault="00A8638F" w:rsidP="00124B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arqueólogo vai </w:t>
            </w:r>
            <w:r w:rsidR="00124B20">
              <w:t xml:space="preserve">adicionar a localização </w:t>
            </w:r>
            <w:r>
              <w:t>do objeto que encontrou, para isso já deve estar inserido no sistema o objeto ou deve estar na fase da inserção do novo objeto.</w:t>
            </w:r>
          </w:p>
        </w:tc>
      </w:tr>
      <w:tr w:rsidR="00A8638F" w:rsidTr="00A86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8638F" w:rsidRPr="00AB23FC" w:rsidRDefault="00A8638F" w:rsidP="00E3429F">
            <w:pPr>
              <w:spacing w:line="360" w:lineRule="auto"/>
              <w:jc w:val="right"/>
            </w:pPr>
            <w:r>
              <w:t>Pontos de Extensão:</w:t>
            </w:r>
          </w:p>
        </w:tc>
        <w:tc>
          <w:tcPr>
            <w:tcW w:w="6976" w:type="dxa"/>
          </w:tcPr>
          <w:p w:rsidR="00A8638F" w:rsidRDefault="00A8638F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638F" w:rsidTr="00A86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8638F" w:rsidRPr="00AB23FC" w:rsidRDefault="00A8638F" w:rsidP="00E3429F">
            <w:pPr>
              <w:spacing w:line="360" w:lineRule="auto"/>
              <w:jc w:val="right"/>
            </w:pPr>
            <w:r>
              <w:t>Casos de Uso Relacionados:</w:t>
            </w:r>
          </w:p>
        </w:tc>
        <w:tc>
          <w:tcPr>
            <w:tcW w:w="6976" w:type="dxa"/>
          </w:tcPr>
          <w:p w:rsidR="00A8638F" w:rsidRDefault="00A8638F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 como casos de uso relacionados:</w:t>
            </w:r>
          </w:p>
          <w:p w:rsidR="00A8638F" w:rsidRDefault="00A8638F" w:rsidP="00A8638F">
            <w:pPr>
              <w:pStyle w:val="PargrafodaLista"/>
              <w:numPr>
                <w:ilvl w:val="0"/>
                <w:numId w:val="1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Insere novo objeto encontrado</w:t>
            </w:r>
          </w:p>
        </w:tc>
      </w:tr>
    </w:tbl>
    <w:p w:rsidR="001C0F9F" w:rsidRDefault="001C0F9F"/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124B20" w:rsidTr="00E34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24B20" w:rsidRPr="00AB23FC" w:rsidRDefault="00124B20" w:rsidP="00E3429F">
            <w:pPr>
              <w:spacing w:line="360" w:lineRule="auto"/>
              <w:jc w:val="right"/>
            </w:pPr>
            <w:r w:rsidRPr="00AB23FC">
              <w:t>Nome:</w:t>
            </w:r>
          </w:p>
        </w:tc>
        <w:tc>
          <w:tcPr>
            <w:tcW w:w="6976" w:type="dxa"/>
          </w:tcPr>
          <w:p w:rsidR="00124B20" w:rsidRPr="00AB23FC" w:rsidRDefault="00124B20" w:rsidP="00E3429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23FC">
              <w:t xml:space="preserve">CU – </w:t>
            </w:r>
            <w:r>
              <w:t>7</w:t>
            </w:r>
            <w:r w:rsidRPr="00AB23FC">
              <w:t>:</w:t>
            </w:r>
            <w:r>
              <w:t xml:space="preserve"> Modifica data em que o objeto foi encontrado</w:t>
            </w:r>
          </w:p>
        </w:tc>
      </w:tr>
      <w:tr w:rsidR="00124B20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24B20" w:rsidRPr="00AB23FC" w:rsidRDefault="00124B20" w:rsidP="00E3429F">
            <w:pPr>
              <w:spacing w:line="360" w:lineRule="auto"/>
              <w:jc w:val="right"/>
            </w:pPr>
            <w:proofErr w:type="spellStart"/>
            <w:r w:rsidRPr="00AB23FC">
              <w:t>Actores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124B20" w:rsidRPr="00AB23FC" w:rsidRDefault="00124B20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Arqueólogos</w:t>
            </w:r>
          </w:p>
        </w:tc>
      </w:tr>
      <w:tr w:rsidR="00124B20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24B20" w:rsidRPr="00AB23FC" w:rsidRDefault="00124B20" w:rsidP="00E3429F">
            <w:pPr>
              <w:spacing w:line="360" w:lineRule="auto"/>
              <w:jc w:val="right"/>
            </w:pPr>
            <w:proofErr w:type="spellStart"/>
            <w:r w:rsidRPr="00AB23FC">
              <w:t>Objectivos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124B20" w:rsidRPr="00AB23FC" w:rsidRDefault="00124B20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a data em que o objeto encontrado</w:t>
            </w:r>
          </w:p>
        </w:tc>
      </w:tr>
      <w:tr w:rsidR="00124B20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24B20" w:rsidRPr="00AB23FC" w:rsidRDefault="00124B20" w:rsidP="00E3429F">
            <w:pPr>
              <w:spacing w:line="360" w:lineRule="auto"/>
              <w:jc w:val="right"/>
            </w:pPr>
            <w:r w:rsidRPr="00AB23FC">
              <w:t>Pré-condições:</w:t>
            </w:r>
          </w:p>
        </w:tc>
        <w:tc>
          <w:tcPr>
            <w:tcW w:w="6976" w:type="dxa"/>
          </w:tcPr>
          <w:p w:rsidR="00124B20" w:rsidRPr="00AB23FC" w:rsidRDefault="00124B20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arqueólogo deve estar autenticado no sistema e o objeto já deve existir no sistema ou então estar a ser adicionado no momento.</w:t>
            </w:r>
          </w:p>
        </w:tc>
      </w:tr>
      <w:tr w:rsidR="00124B20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24B20" w:rsidRPr="00AB23FC" w:rsidRDefault="00124B20" w:rsidP="00E3429F">
            <w:pPr>
              <w:spacing w:line="360" w:lineRule="auto"/>
              <w:jc w:val="right"/>
            </w:pPr>
            <w:r w:rsidRPr="00AB23FC">
              <w:t>Pós-condições:</w:t>
            </w:r>
          </w:p>
        </w:tc>
        <w:tc>
          <w:tcPr>
            <w:tcW w:w="6976" w:type="dxa"/>
          </w:tcPr>
          <w:p w:rsidR="00124B20" w:rsidRPr="00AB23FC" w:rsidRDefault="00124B20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do objeto alterada</w:t>
            </w:r>
          </w:p>
        </w:tc>
      </w:tr>
      <w:tr w:rsidR="00124B20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24B20" w:rsidRPr="00AB23FC" w:rsidRDefault="00124B20" w:rsidP="00E3429F">
            <w:pPr>
              <w:spacing w:line="360" w:lineRule="auto"/>
              <w:jc w:val="right"/>
            </w:pPr>
            <w:r w:rsidRPr="00AB23FC">
              <w:t>Descrição:</w:t>
            </w:r>
          </w:p>
        </w:tc>
        <w:tc>
          <w:tcPr>
            <w:tcW w:w="6976" w:type="dxa"/>
          </w:tcPr>
          <w:p w:rsidR="00124B20" w:rsidRPr="00AB23FC" w:rsidRDefault="00124B20" w:rsidP="00124B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arqueólogo vai modificar a data do objeto que encontrou, para isso já deve estar inserido no sistema o objeto ou deve estar na fase da inserção do novo objeto.</w:t>
            </w:r>
          </w:p>
        </w:tc>
      </w:tr>
      <w:tr w:rsidR="00124B20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24B20" w:rsidRPr="00AB23FC" w:rsidRDefault="00124B20" w:rsidP="00E3429F">
            <w:pPr>
              <w:spacing w:line="360" w:lineRule="auto"/>
              <w:jc w:val="right"/>
            </w:pPr>
            <w:r>
              <w:t>Pontos de Extensão:</w:t>
            </w:r>
          </w:p>
        </w:tc>
        <w:tc>
          <w:tcPr>
            <w:tcW w:w="6976" w:type="dxa"/>
          </w:tcPr>
          <w:p w:rsidR="00124B20" w:rsidRDefault="00124B20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4B20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24B20" w:rsidRPr="00AB23FC" w:rsidRDefault="00124B20" w:rsidP="00E3429F">
            <w:pPr>
              <w:spacing w:line="360" w:lineRule="auto"/>
              <w:jc w:val="right"/>
            </w:pPr>
            <w:r>
              <w:t>Casos de Uso Relacionados:</w:t>
            </w:r>
          </w:p>
        </w:tc>
        <w:tc>
          <w:tcPr>
            <w:tcW w:w="6976" w:type="dxa"/>
          </w:tcPr>
          <w:p w:rsidR="00124B20" w:rsidRDefault="00124B20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 como casos de uso relacionados:</w:t>
            </w:r>
          </w:p>
          <w:p w:rsidR="00124B20" w:rsidRDefault="00124B20" w:rsidP="00124B20">
            <w:pPr>
              <w:pStyle w:val="PargrafodaLista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Insere novo objeto encontrado</w:t>
            </w:r>
          </w:p>
        </w:tc>
      </w:tr>
    </w:tbl>
    <w:p w:rsidR="00124B20" w:rsidRDefault="00124B20"/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09434A" w:rsidTr="00E34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9434A" w:rsidRPr="00AB23FC" w:rsidRDefault="0009434A" w:rsidP="00E3429F">
            <w:pPr>
              <w:spacing w:line="360" w:lineRule="auto"/>
              <w:jc w:val="right"/>
            </w:pPr>
            <w:r w:rsidRPr="00AB23FC">
              <w:t>Nome:</w:t>
            </w:r>
          </w:p>
        </w:tc>
        <w:tc>
          <w:tcPr>
            <w:tcW w:w="6976" w:type="dxa"/>
          </w:tcPr>
          <w:p w:rsidR="0009434A" w:rsidRPr="00AB23FC" w:rsidRDefault="0009434A" w:rsidP="00E3429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23FC">
              <w:t xml:space="preserve">CU – </w:t>
            </w:r>
            <w:r>
              <w:t>8</w:t>
            </w:r>
            <w:r w:rsidRPr="00AB23FC">
              <w:t>:</w:t>
            </w:r>
            <w:r>
              <w:t xml:space="preserve"> Insere como o objeto foi adquirido</w:t>
            </w:r>
          </w:p>
        </w:tc>
      </w:tr>
      <w:tr w:rsidR="0009434A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9434A" w:rsidRPr="00AB23FC" w:rsidRDefault="0009434A" w:rsidP="00E3429F">
            <w:pPr>
              <w:spacing w:line="360" w:lineRule="auto"/>
              <w:jc w:val="right"/>
            </w:pPr>
            <w:proofErr w:type="spellStart"/>
            <w:r w:rsidRPr="00AB23FC">
              <w:t>Actores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09434A" w:rsidRPr="00AB23FC" w:rsidRDefault="0009434A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Arqueólogos e Gestores do Museu</w:t>
            </w:r>
          </w:p>
        </w:tc>
      </w:tr>
      <w:tr w:rsidR="0009434A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9434A" w:rsidRPr="00AB23FC" w:rsidRDefault="0009434A" w:rsidP="00E3429F">
            <w:pPr>
              <w:spacing w:line="360" w:lineRule="auto"/>
              <w:jc w:val="right"/>
            </w:pPr>
            <w:proofErr w:type="spellStart"/>
            <w:r w:rsidRPr="00AB23FC">
              <w:t>Objectivos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09434A" w:rsidRPr="00AB23FC" w:rsidRDefault="0009434A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como o objeto foi adquirido</w:t>
            </w:r>
          </w:p>
        </w:tc>
      </w:tr>
      <w:tr w:rsidR="0009434A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9434A" w:rsidRPr="00AB23FC" w:rsidRDefault="0009434A" w:rsidP="00E3429F">
            <w:pPr>
              <w:spacing w:line="360" w:lineRule="auto"/>
              <w:jc w:val="right"/>
            </w:pPr>
            <w:r w:rsidRPr="00AB23FC">
              <w:t>Pré-condições:</w:t>
            </w:r>
          </w:p>
        </w:tc>
        <w:tc>
          <w:tcPr>
            <w:tcW w:w="6976" w:type="dxa"/>
          </w:tcPr>
          <w:p w:rsidR="0009434A" w:rsidRPr="00AB23FC" w:rsidRDefault="0009434A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arqueólogo</w:t>
            </w:r>
            <w:r w:rsidR="00981D75">
              <w:t xml:space="preserve"> e/ou os Gestores do museu</w:t>
            </w:r>
            <w:r>
              <w:t xml:space="preserve"> deve</w:t>
            </w:r>
            <w:r w:rsidR="00981D75">
              <w:t>m</w:t>
            </w:r>
            <w:r>
              <w:t xml:space="preserve"> estar autenticado</w:t>
            </w:r>
            <w:r w:rsidR="00981D75">
              <w:t>s</w:t>
            </w:r>
            <w:r>
              <w:t xml:space="preserve"> no sistema e o objeto já deve existir no sistema </w:t>
            </w:r>
          </w:p>
        </w:tc>
      </w:tr>
      <w:tr w:rsidR="0009434A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9434A" w:rsidRPr="00AB23FC" w:rsidRDefault="0009434A" w:rsidP="00E3429F">
            <w:pPr>
              <w:spacing w:line="360" w:lineRule="auto"/>
              <w:jc w:val="right"/>
            </w:pPr>
            <w:r w:rsidRPr="00AB23FC">
              <w:t>Pós-condições:</w:t>
            </w:r>
          </w:p>
        </w:tc>
        <w:tc>
          <w:tcPr>
            <w:tcW w:w="6976" w:type="dxa"/>
          </w:tcPr>
          <w:p w:rsidR="0009434A" w:rsidRPr="00AB23FC" w:rsidRDefault="00981D75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Inserção da forma como o objeto foi adquirido</w:t>
            </w:r>
          </w:p>
        </w:tc>
      </w:tr>
      <w:tr w:rsidR="0009434A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9434A" w:rsidRPr="00AB23FC" w:rsidRDefault="0009434A" w:rsidP="00E3429F">
            <w:pPr>
              <w:spacing w:line="360" w:lineRule="auto"/>
              <w:jc w:val="right"/>
            </w:pPr>
            <w:r w:rsidRPr="00AB23FC">
              <w:t>Descrição:</w:t>
            </w:r>
          </w:p>
        </w:tc>
        <w:tc>
          <w:tcPr>
            <w:tcW w:w="6976" w:type="dxa"/>
          </w:tcPr>
          <w:p w:rsidR="0009434A" w:rsidRPr="00AB23FC" w:rsidRDefault="0009434A" w:rsidP="00981D7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arqueólogo </w:t>
            </w:r>
            <w:r w:rsidR="00981D75">
              <w:t xml:space="preserve">ou um dos gestores do museu </w:t>
            </w:r>
            <w:r>
              <w:t>v</w:t>
            </w:r>
            <w:r w:rsidR="00981D75">
              <w:t>ão inserir no sistema de que forma o objeto foi adquirido</w:t>
            </w:r>
            <w:r>
              <w:t>,</w:t>
            </w:r>
            <w:r w:rsidR="00981D75">
              <w:t xml:space="preserve"> pois pode ser adquirido por via de particulares, por empréstimo de outros museus ou ser encontrado pelos arqueólogos.</w:t>
            </w:r>
          </w:p>
        </w:tc>
      </w:tr>
      <w:tr w:rsidR="0009434A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9434A" w:rsidRPr="00AB23FC" w:rsidRDefault="0009434A" w:rsidP="00E3429F">
            <w:pPr>
              <w:spacing w:line="360" w:lineRule="auto"/>
              <w:jc w:val="right"/>
            </w:pPr>
            <w:r>
              <w:t>Pontos de Extensão:</w:t>
            </w:r>
          </w:p>
        </w:tc>
        <w:tc>
          <w:tcPr>
            <w:tcW w:w="6976" w:type="dxa"/>
          </w:tcPr>
          <w:p w:rsidR="0009434A" w:rsidRDefault="0009434A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34A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9434A" w:rsidRPr="00AB23FC" w:rsidRDefault="0009434A" w:rsidP="00E3429F">
            <w:pPr>
              <w:spacing w:line="360" w:lineRule="auto"/>
              <w:jc w:val="right"/>
            </w:pPr>
            <w:r>
              <w:t>Casos de Uso Relacionados:</w:t>
            </w:r>
          </w:p>
        </w:tc>
        <w:tc>
          <w:tcPr>
            <w:tcW w:w="6976" w:type="dxa"/>
          </w:tcPr>
          <w:p w:rsidR="0009434A" w:rsidRDefault="0009434A" w:rsidP="00981D75">
            <w:pPr>
              <w:pStyle w:val="PargrafodaLista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9434A" w:rsidRDefault="0009434A"/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81D75" w:rsidTr="00E34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1D75" w:rsidRPr="00AB23FC" w:rsidRDefault="00981D75" w:rsidP="00E3429F">
            <w:pPr>
              <w:spacing w:line="360" w:lineRule="auto"/>
              <w:jc w:val="right"/>
            </w:pPr>
            <w:r w:rsidRPr="00AB23FC">
              <w:lastRenderedPageBreak/>
              <w:t>Nome:</w:t>
            </w:r>
          </w:p>
        </w:tc>
        <w:tc>
          <w:tcPr>
            <w:tcW w:w="6976" w:type="dxa"/>
          </w:tcPr>
          <w:p w:rsidR="00981D75" w:rsidRPr="00AB23FC" w:rsidRDefault="00981D75" w:rsidP="00E3429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23FC">
              <w:t xml:space="preserve">CU – </w:t>
            </w:r>
            <w:r>
              <w:t>9</w:t>
            </w:r>
            <w:r w:rsidRPr="00AB23FC">
              <w:t>:</w:t>
            </w:r>
            <w:r>
              <w:t xml:space="preserve"> Atualiza empréstimos</w:t>
            </w:r>
          </w:p>
        </w:tc>
      </w:tr>
      <w:tr w:rsidR="00981D75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1D75" w:rsidRPr="00AB23FC" w:rsidRDefault="00981D75" w:rsidP="00E3429F">
            <w:pPr>
              <w:spacing w:line="360" w:lineRule="auto"/>
              <w:jc w:val="right"/>
            </w:pPr>
            <w:proofErr w:type="spellStart"/>
            <w:r w:rsidRPr="00AB23FC">
              <w:t>Actores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981D75" w:rsidRPr="00AB23FC" w:rsidRDefault="00981D75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Gestores do Museu</w:t>
            </w:r>
          </w:p>
        </w:tc>
      </w:tr>
      <w:tr w:rsidR="00981D75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1D75" w:rsidRPr="00AB23FC" w:rsidRDefault="00981D75" w:rsidP="00E3429F">
            <w:pPr>
              <w:spacing w:line="360" w:lineRule="auto"/>
              <w:jc w:val="right"/>
            </w:pPr>
            <w:proofErr w:type="spellStart"/>
            <w:r w:rsidRPr="00AB23FC">
              <w:t>Objectivos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981D75" w:rsidRPr="00AB23FC" w:rsidRDefault="00D15565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os empréstimos que o Museu fez ou que o Museu recebeu</w:t>
            </w:r>
          </w:p>
        </w:tc>
      </w:tr>
      <w:tr w:rsidR="00981D75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1D75" w:rsidRPr="00AB23FC" w:rsidRDefault="00981D75" w:rsidP="00E3429F">
            <w:pPr>
              <w:spacing w:line="360" w:lineRule="auto"/>
              <w:jc w:val="right"/>
            </w:pPr>
            <w:r w:rsidRPr="00AB23FC">
              <w:t>Pré-condições:</w:t>
            </w:r>
          </w:p>
        </w:tc>
        <w:tc>
          <w:tcPr>
            <w:tcW w:w="6976" w:type="dxa"/>
          </w:tcPr>
          <w:p w:rsidR="00981D75" w:rsidRPr="00AB23FC" w:rsidRDefault="00981D75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D15565">
              <w:t>gestor do museu</w:t>
            </w:r>
            <w:r>
              <w:t xml:space="preserve"> deve estar autenticado no sistema </w:t>
            </w:r>
          </w:p>
        </w:tc>
      </w:tr>
      <w:tr w:rsidR="00981D75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1D75" w:rsidRPr="00AB23FC" w:rsidRDefault="00981D75" w:rsidP="00E3429F">
            <w:pPr>
              <w:spacing w:line="360" w:lineRule="auto"/>
              <w:jc w:val="right"/>
            </w:pPr>
            <w:r w:rsidRPr="00AB23FC">
              <w:t>Pós-condições:</w:t>
            </w:r>
          </w:p>
        </w:tc>
        <w:tc>
          <w:tcPr>
            <w:tcW w:w="6976" w:type="dxa"/>
          </w:tcPr>
          <w:p w:rsidR="00981D75" w:rsidRPr="00AB23FC" w:rsidRDefault="005F48C8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Inventário com os novos objetos atualizado</w:t>
            </w:r>
          </w:p>
        </w:tc>
      </w:tr>
      <w:tr w:rsidR="00981D75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1D75" w:rsidRPr="00AB23FC" w:rsidRDefault="00981D75" w:rsidP="00E3429F">
            <w:pPr>
              <w:spacing w:line="360" w:lineRule="auto"/>
              <w:jc w:val="right"/>
            </w:pPr>
            <w:r w:rsidRPr="00AB23FC">
              <w:t>Descrição:</w:t>
            </w:r>
          </w:p>
        </w:tc>
        <w:tc>
          <w:tcPr>
            <w:tcW w:w="6976" w:type="dxa"/>
          </w:tcPr>
          <w:p w:rsidR="00981D75" w:rsidRPr="00AB23FC" w:rsidRDefault="00981D75" w:rsidP="005F48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5F48C8">
              <w:t xml:space="preserve">gestor do museu vai atualizar o </w:t>
            </w:r>
            <w:r w:rsidR="00946645">
              <w:t>inventário dos objetos, com os novos objetos que recebeu ou então com os objetos que emprestou a particulares ou outros museus.</w:t>
            </w:r>
          </w:p>
        </w:tc>
      </w:tr>
      <w:tr w:rsidR="00981D75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1D75" w:rsidRPr="00AB23FC" w:rsidRDefault="00981D75" w:rsidP="00E3429F">
            <w:pPr>
              <w:spacing w:line="360" w:lineRule="auto"/>
              <w:jc w:val="right"/>
            </w:pPr>
            <w:r>
              <w:t>Pontos de Extensão:</w:t>
            </w:r>
          </w:p>
        </w:tc>
        <w:tc>
          <w:tcPr>
            <w:tcW w:w="6976" w:type="dxa"/>
          </w:tcPr>
          <w:p w:rsidR="00981D75" w:rsidRDefault="00372616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inserir um novo objeto doado, o museu deve ter recebido um objeto de um particular ou de um outro museu.</w:t>
            </w:r>
          </w:p>
          <w:p w:rsidR="00372616" w:rsidRDefault="00372616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inserir um novo objeto emprestado, o museu deve ter emprestado um objeto a um particular ou a um outro museu.</w:t>
            </w:r>
          </w:p>
        </w:tc>
      </w:tr>
      <w:tr w:rsidR="00981D75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1D75" w:rsidRPr="00AB23FC" w:rsidRDefault="00981D75" w:rsidP="00E3429F">
            <w:pPr>
              <w:spacing w:line="360" w:lineRule="auto"/>
              <w:jc w:val="right"/>
            </w:pPr>
            <w:r>
              <w:t>Casos de Uso Relacionados:</w:t>
            </w:r>
          </w:p>
        </w:tc>
        <w:tc>
          <w:tcPr>
            <w:tcW w:w="6976" w:type="dxa"/>
          </w:tcPr>
          <w:p w:rsidR="00981D75" w:rsidRDefault="004A75F3" w:rsidP="004A75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 como casos de uso relacionados:</w:t>
            </w:r>
          </w:p>
          <w:p w:rsidR="004A75F3" w:rsidRDefault="004A75F3" w:rsidP="004A75F3">
            <w:pPr>
              <w:pStyle w:val="PargrafodaLista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</w:t>
            </w:r>
            <w:r w:rsidR="00455632">
              <w:t>e</w:t>
            </w:r>
            <w:r>
              <w:t xml:space="preserve"> um novo objeto doado</w:t>
            </w:r>
          </w:p>
          <w:p w:rsidR="004A75F3" w:rsidRDefault="004A75F3" w:rsidP="004A75F3">
            <w:pPr>
              <w:pStyle w:val="PargrafodaLista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</w:t>
            </w:r>
            <w:r w:rsidR="00455632">
              <w:t>e um novo objeto emprestado</w:t>
            </w:r>
          </w:p>
        </w:tc>
      </w:tr>
    </w:tbl>
    <w:p w:rsidR="00981D75" w:rsidRDefault="00981D75"/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455632" w:rsidTr="00E34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55632" w:rsidRPr="00AB23FC" w:rsidRDefault="00455632" w:rsidP="00E3429F">
            <w:pPr>
              <w:spacing w:line="360" w:lineRule="auto"/>
              <w:jc w:val="right"/>
            </w:pPr>
            <w:r w:rsidRPr="00AB23FC">
              <w:t>Nome:</w:t>
            </w:r>
          </w:p>
        </w:tc>
        <w:tc>
          <w:tcPr>
            <w:tcW w:w="6976" w:type="dxa"/>
          </w:tcPr>
          <w:p w:rsidR="00455632" w:rsidRPr="00AB23FC" w:rsidRDefault="00455632" w:rsidP="00E3429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23FC">
              <w:t xml:space="preserve">CU – </w:t>
            </w:r>
            <w:r>
              <w:t>10</w:t>
            </w:r>
            <w:r w:rsidRPr="00AB23FC">
              <w:t>:</w:t>
            </w:r>
            <w:r>
              <w:t xml:space="preserve"> Insere um novo objeto doado</w:t>
            </w:r>
          </w:p>
        </w:tc>
      </w:tr>
      <w:tr w:rsidR="00455632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55632" w:rsidRPr="00AB23FC" w:rsidRDefault="00455632" w:rsidP="00E3429F">
            <w:pPr>
              <w:spacing w:line="360" w:lineRule="auto"/>
              <w:jc w:val="right"/>
            </w:pPr>
            <w:proofErr w:type="spellStart"/>
            <w:r w:rsidRPr="00AB23FC">
              <w:t>Actores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455632" w:rsidRPr="00AB23FC" w:rsidRDefault="00455632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Gestores do Museu</w:t>
            </w:r>
          </w:p>
        </w:tc>
      </w:tr>
      <w:tr w:rsidR="00455632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55632" w:rsidRPr="00AB23FC" w:rsidRDefault="00455632" w:rsidP="00E3429F">
            <w:pPr>
              <w:spacing w:line="360" w:lineRule="auto"/>
              <w:jc w:val="right"/>
            </w:pPr>
            <w:proofErr w:type="spellStart"/>
            <w:r w:rsidRPr="00AB23FC">
              <w:t>Objectivos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455632" w:rsidRPr="00AB23FC" w:rsidRDefault="00455632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no inventário um novo objeto doado por um particular ou por um outro museu</w:t>
            </w:r>
          </w:p>
        </w:tc>
      </w:tr>
      <w:tr w:rsidR="00455632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55632" w:rsidRPr="00AB23FC" w:rsidRDefault="00455632" w:rsidP="00E3429F">
            <w:pPr>
              <w:spacing w:line="360" w:lineRule="auto"/>
              <w:jc w:val="right"/>
            </w:pPr>
            <w:r w:rsidRPr="00AB23FC">
              <w:t>Pré-condições:</w:t>
            </w:r>
          </w:p>
        </w:tc>
        <w:tc>
          <w:tcPr>
            <w:tcW w:w="6976" w:type="dxa"/>
          </w:tcPr>
          <w:p w:rsidR="00455632" w:rsidRPr="00AB23FC" w:rsidRDefault="00455632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0D3738">
              <w:t xml:space="preserve">gestor do museu </w:t>
            </w:r>
            <w:r>
              <w:t>deve estar autenticado no sistema</w:t>
            </w:r>
            <w:r w:rsidR="000D3738">
              <w:t>, e o objeto deve ter sido doado ao museu</w:t>
            </w:r>
          </w:p>
        </w:tc>
      </w:tr>
      <w:tr w:rsidR="00455632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55632" w:rsidRPr="00AB23FC" w:rsidRDefault="00455632" w:rsidP="00E3429F">
            <w:pPr>
              <w:spacing w:line="360" w:lineRule="auto"/>
              <w:jc w:val="right"/>
            </w:pPr>
            <w:r w:rsidRPr="00AB23FC">
              <w:t>Pós-condições:</w:t>
            </w:r>
          </w:p>
        </w:tc>
        <w:tc>
          <w:tcPr>
            <w:tcW w:w="6976" w:type="dxa"/>
          </w:tcPr>
          <w:p w:rsidR="00455632" w:rsidRPr="00AB23FC" w:rsidRDefault="000D3738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Inventário de objetos atualizado com os novos objetos recebidos</w:t>
            </w:r>
          </w:p>
        </w:tc>
      </w:tr>
      <w:tr w:rsidR="00455632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55632" w:rsidRPr="00AB23FC" w:rsidRDefault="00455632" w:rsidP="00E3429F">
            <w:pPr>
              <w:spacing w:line="360" w:lineRule="auto"/>
              <w:jc w:val="right"/>
            </w:pPr>
            <w:r w:rsidRPr="00AB23FC">
              <w:t>Descrição:</w:t>
            </w:r>
          </w:p>
        </w:tc>
        <w:tc>
          <w:tcPr>
            <w:tcW w:w="6976" w:type="dxa"/>
          </w:tcPr>
          <w:p w:rsidR="00455632" w:rsidRPr="00AB23FC" w:rsidRDefault="00455632" w:rsidP="000D37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0D3738">
              <w:t xml:space="preserve">gestor do museu </w:t>
            </w:r>
            <w:r>
              <w:t xml:space="preserve">vai </w:t>
            </w:r>
            <w:r w:rsidR="000D3738">
              <w:t>adicionar</w:t>
            </w:r>
            <w:r w:rsidR="002E7C03">
              <w:t xml:space="preserve"> o inventário com</w:t>
            </w:r>
            <w:r w:rsidR="000D3738">
              <w:t xml:space="preserve"> </w:t>
            </w:r>
            <w:r w:rsidR="002E7C03">
              <w:t>os novos objetos que recebeu de particulares ou de outros museus.</w:t>
            </w:r>
          </w:p>
        </w:tc>
      </w:tr>
      <w:tr w:rsidR="00455632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55632" w:rsidRPr="00AB23FC" w:rsidRDefault="00455632" w:rsidP="00E3429F">
            <w:pPr>
              <w:spacing w:line="360" w:lineRule="auto"/>
              <w:jc w:val="right"/>
            </w:pPr>
            <w:r>
              <w:t>Pontos de Extensão:</w:t>
            </w:r>
          </w:p>
        </w:tc>
        <w:tc>
          <w:tcPr>
            <w:tcW w:w="6976" w:type="dxa"/>
          </w:tcPr>
          <w:p w:rsidR="00455632" w:rsidRDefault="00455632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632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55632" w:rsidRPr="00AB23FC" w:rsidRDefault="00455632" w:rsidP="00E3429F">
            <w:pPr>
              <w:spacing w:line="360" w:lineRule="auto"/>
              <w:jc w:val="right"/>
            </w:pPr>
            <w:r>
              <w:t>Casos de Uso Relacionados:</w:t>
            </w:r>
          </w:p>
        </w:tc>
        <w:tc>
          <w:tcPr>
            <w:tcW w:w="6976" w:type="dxa"/>
          </w:tcPr>
          <w:p w:rsidR="00455632" w:rsidRDefault="002E7C03" w:rsidP="002E7C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 como casos de uso relacionados:</w:t>
            </w:r>
          </w:p>
          <w:p w:rsidR="002E7C03" w:rsidRDefault="002E7C03" w:rsidP="002E7C03">
            <w:pPr>
              <w:pStyle w:val="PargrafodaLista"/>
              <w:numPr>
                <w:ilvl w:val="0"/>
                <w:numId w:val="1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 empréstimos</w:t>
            </w:r>
          </w:p>
        </w:tc>
      </w:tr>
    </w:tbl>
    <w:p w:rsidR="00455632" w:rsidRDefault="00455632"/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91966" w:rsidTr="00E34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91966" w:rsidRPr="00AB23FC" w:rsidRDefault="00991966" w:rsidP="00E3429F">
            <w:pPr>
              <w:spacing w:line="360" w:lineRule="auto"/>
              <w:jc w:val="right"/>
            </w:pPr>
            <w:r w:rsidRPr="00AB23FC">
              <w:t>Nome:</w:t>
            </w:r>
          </w:p>
        </w:tc>
        <w:tc>
          <w:tcPr>
            <w:tcW w:w="6976" w:type="dxa"/>
          </w:tcPr>
          <w:p w:rsidR="00991966" w:rsidRPr="00AB23FC" w:rsidRDefault="00991966" w:rsidP="00E3429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23FC">
              <w:t xml:space="preserve">CU – </w:t>
            </w:r>
            <w:r>
              <w:t>11</w:t>
            </w:r>
            <w:r w:rsidRPr="00AB23FC">
              <w:t>:</w:t>
            </w:r>
            <w:r>
              <w:t xml:space="preserve"> Insere um novo objeto emprestado</w:t>
            </w:r>
          </w:p>
        </w:tc>
      </w:tr>
      <w:tr w:rsidR="00991966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91966" w:rsidRPr="00AB23FC" w:rsidRDefault="00991966" w:rsidP="00E3429F">
            <w:pPr>
              <w:spacing w:line="360" w:lineRule="auto"/>
              <w:jc w:val="right"/>
            </w:pPr>
            <w:proofErr w:type="spellStart"/>
            <w:r w:rsidRPr="00AB23FC">
              <w:t>Actores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991966" w:rsidRPr="00AB23FC" w:rsidRDefault="00991966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Gestores do Museu</w:t>
            </w:r>
          </w:p>
        </w:tc>
      </w:tr>
      <w:tr w:rsidR="00991966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91966" w:rsidRPr="00AB23FC" w:rsidRDefault="00991966" w:rsidP="00E3429F">
            <w:pPr>
              <w:spacing w:line="360" w:lineRule="auto"/>
              <w:jc w:val="right"/>
            </w:pPr>
            <w:proofErr w:type="spellStart"/>
            <w:r w:rsidRPr="00AB23FC">
              <w:t>Objectivos</w:t>
            </w:r>
            <w:proofErr w:type="spellEnd"/>
            <w:r w:rsidRPr="00AB23FC">
              <w:t>:</w:t>
            </w:r>
          </w:p>
        </w:tc>
        <w:tc>
          <w:tcPr>
            <w:tcW w:w="6976" w:type="dxa"/>
          </w:tcPr>
          <w:p w:rsidR="00991966" w:rsidRPr="00AB23FC" w:rsidRDefault="00991966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no inventário um novo objeto emprestado para um particular ou para um outro museu</w:t>
            </w:r>
          </w:p>
        </w:tc>
      </w:tr>
      <w:tr w:rsidR="00991966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91966" w:rsidRPr="00AB23FC" w:rsidRDefault="00991966" w:rsidP="00E3429F">
            <w:pPr>
              <w:spacing w:line="360" w:lineRule="auto"/>
              <w:jc w:val="right"/>
            </w:pPr>
            <w:r w:rsidRPr="00AB23FC">
              <w:t>Pré-condições:</w:t>
            </w:r>
          </w:p>
        </w:tc>
        <w:tc>
          <w:tcPr>
            <w:tcW w:w="6976" w:type="dxa"/>
          </w:tcPr>
          <w:p w:rsidR="00991966" w:rsidRPr="00AB23FC" w:rsidRDefault="00991966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gestor do museu deve estar autenticado no sistema, e o objeto deve ter sido emprestado pelo museu</w:t>
            </w:r>
          </w:p>
        </w:tc>
      </w:tr>
      <w:tr w:rsidR="00991966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91966" w:rsidRPr="00AB23FC" w:rsidRDefault="00991966" w:rsidP="00E3429F">
            <w:pPr>
              <w:spacing w:line="360" w:lineRule="auto"/>
              <w:jc w:val="right"/>
            </w:pPr>
            <w:r w:rsidRPr="00AB23FC">
              <w:t>Pós-condições:</w:t>
            </w:r>
          </w:p>
        </w:tc>
        <w:tc>
          <w:tcPr>
            <w:tcW w:w="6976" w:type="dxa"/>
          </w:tcPr>
          <w:p w:rsidR="00991966" w:rsidRPr="00AB23FC" w:rsidRDefault="00991966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Inventário de objetos atualizado com os objetos que foram emprestados</w:t>
            </w:r>
          </w:p>
        </w:tc>
      </w:tr>
      <w:tr w:rsidR="00991966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91966" w:rsidRPr="00AB23FC" w:rsidRDefault="00991966" w:rsidP="00E3429F">
            <w:pPr>
              <w:spacing w:line="360" w:lineRule="auto"/>
              <w:jc w:val="right"/>
            </w:pPr>
            <w:r w:rsidRPr="00AB23FC">
              <w:t>Descrição:</w:t>
            </w:r>
          </w:p>
        </w:tc>
        <w:tc>
          <w:tcPr>
            <w:tcW w:w="6976" w:type="dxa"/>
          </w:tcPr>
          <w:p w:rsidR="00991966" w:rsidRPr="00AB23FC" w:rsidRDefault="00991966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gestor do museu vai atualizar o inventário com os  objetos que emprestou a  particulares ou a outros museus.</w:t>
            </w:r>
          </w:p>
        </w:tc>
      </w:tr>
      <w:tr w:rsidR="00991966" w:rsidTr="00E3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91966" w:rsidRPr="00AB23FC" w:rsidRDefault="00991966" w:rsidP="00E3429F">
            <w:pPr>
              <w:spacing w:line="360" w:lineRule="auto"/>
              <w:jc w:val="right"/>
            </w:pPr>
            <w:r>
              <w:t>Pontos de Extensão:</w:t>
            </w:r>
          </w:p>
        </w:tc>
        <w:tc>
          <w:tcPr>
            <w:tcW w:w="6976" w:type="dxa"/>
          </w:tcPr>
          <w:p w:rsidR="00991966" w:rsidRDefault="00991966" w:rsidP="00E342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1966" w:rsidTr="00E3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91966" w:rsidRPr="00AB23FC" w:rsidRDefault="00991966" w:rsidP="00E3429F">
            <w:pPr>
              <w:spacing w:line="360" w:lineRule="auto"/>
              <w:jc w:val="right"/>
            </w:pPr>
            <w:r>
              <w:t>Casos de Uso Relacionados:</w:t>
            </w:r>
          </w:p>
        </w:tc>
        <w:tc>
          <w:tcPr>
            <w:tcW w:w="6976" w:type="dxa"/>
          </w:tcPr>
          <w:p w:rsidR="00991966" w:rsidRDefault="00991966" w:rsidP="00E342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 como casos de uso relacionados:</w:t>
            </w:r>
          </w:p>
          <w:p w:rsidR="00991966" w:rsidRDefault="00991966" w:rsidP="00991966">
            <w:pPr>
              <w:pStyle w:val="PargrafodaLista"/>
              <w:numPr>
                <w:ilvl w:val="0"/>
                <w:numId w:val="1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 empréstimos</w:t>
            </w:r>
          </w:p>
        </w:tc>
      </w:tr>
    </w:tbl>
    <w:p w:rsidR="00991966" w:rsidRDefault="00991966"/>
    <w:p w:rsidR="00991966" w:rsidRDefault="00991966"/>
    <w:sectPr w:rsidR="00991966" w:rsidSect="00D675E6">
      <w:footerReference w:type="default" r:id="rId12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C20" w:rsidRDefault="00666C20">
      <w:pPr>
        <w:spacing w:after="0" w:line="240" w:lineRule="auto"/>
      </w:pPr>
      <w:r>
        <w:separator/>
      </w:r>
    </w:p>
  </w:endnote>
  <w:endnote w:type="continuationSeparator" w:id="0">
    <w:p w:rsidR="00666C20" w:rsidRDefault="00666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87C" w:rsidRDefault="00666C20">
    <w:pPr>
      <w:pStyle w:val="rodap"/>
    </w:pPr>
    <w:sdt>
      <w:sdtPr>
        <w:alias w:val="Título"/>
        <w:tag w:val=""/>
        <w:id w:val="280004402"/>
        <w:placeholder>
          <w:docPart w:val="8ABE3E052619410BAA822376D40F1E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7756">
          <w:t>Sistema de informação para um museu</w:t>
        </w:r>
      </w:sdtContent>
    </w:sdt>
    <w:r w:rsidR="00DF787C">
      <w:t xml:space="preserve"> </w:t>
    </w:r>
    <w:r w:rsidR="00DF787C">
      <w:ptab w:relativeTo="margin" w:alignment="right" w:leader="none"/>
    </w:r>
    <w:r w:rsidR="00DF787C">
      <w:fldChar w:fldCharType="begin"/>
    </w:r>
    <w:r w:rsidR="00DF787C">
      <w:instrText>PAGE   \* MERGEFORMAT</w:instrText>
    </w:r>
    <w:r w:rsidR="00DF787C">
      <w:fldChar w:fldCharType="separate"/>
    </w:r>
    <w:r w:rsidR="00DF787C">
      <w:rPr>
        <w:noProof/>
      </w:rPr>
      <w:t>17</w:t>
    </w:r>
    <w:r w:rsidR="00DF78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C20" w:rsidRDefault="00666C20">
      <w:pPr>
        <w:spacing w:after="0" w:line="240" w:lineRule="auto"/>
      </w:pPr>
      <w:r>
        <w:separator/>
      </w:r>
    </w:p>
  </w:footnote>
  <w:footnote w:type="continuationSeparator" w:id="0">
    <w:p w:rsidR="00666C20" w:rsidRDefault="00666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747A4"/>
    <w:multiLevelType w:val="hybridMultilevel"/>
    <w:tmpl w:val="C2803D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4BD7"/>
    <w:multiLevelType w:val="hybridMultilevel"/>
    <w:tmpl w:val="F5D451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B48CC"/>
    <w:multiLevelType w:val="hybridMultilevel"/>
    <w:tmpl w:val="129072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3F62"/>
    <w:multiLevelType w:val="hybridMultilevel"/>
    <w:tmpl w:val="C2803D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F0D50"/>
    <w:multiLevelType w:val="hybridMultilevel"/>
    <w:tmpl w:val="C2803D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467A2"/>
    <w:multiLevelType w:val="hybridMultilevel"/>
    <w:tmpl w:val="809C4D6C"/>
    <w:lvl w:ilvl="0" w:tplc="70CCA1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F45B0"/>
    <w:multiLevelType w:val="hybridMultilevel"/>
    <w:tmpl w:val="B01EF5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66B15"/>
    <w:multiLevelType w:val="hybridMultilevel"/>
    <w:tmpl w:val="C2803D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47CE2"/>
    <w:multiLevelType w:val="hybridMultilevel"/>
    <w:tmpl w:val="129072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97346"/>
    <w:multiLevelType w:val="hybridMultilevel"/>
    <w:tmpl w:val="C2803D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A4D7C"/>
    <w:multiLevelType w:val="hybridMultilevel"/>
    <w:tmpl w:val="C2803D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F54DB"/>
    <w:multiLevelType w:val="hybridMultilevel"/>
    <w:tmpl w:val="C2803D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07DFF"/>
    <w:multiLevelType w:val="hybridMultilevel"/>
    <w:tmpl w:val="C2803D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74A36"/>
    <w:multiLevelType w:val="hybridMultilevel"/>
    <w:tmpl w:val="C2803D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D29D0"/>
    <w:multiLevelType w:val="hybridMultilevel"/>
    <w:tmpl w:val="809C4D6C"/>
    <w:lvl w:ilvl="0" w:tplc="70CCA1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C5C9A"/>
    <w:multiLevelType w:val="hybridMultilevel"/>
    <w:tmpl w:val="6012EC26"/>
    <w:lvl w:ilvl="0" w:tplc="022EF298">
      <w:start w:val="1"/>
      <w:numFmt w:val="upperRoman"/>
      <w:pStyle w:val="ndice10"/>
      <w:lvlText w:val="%1."/>
      <w:lvlJc w:val="right"/>
      <w:pPr>
        <w:ind w:left="502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8"/>
  </w:num>
  <w:num w:numId="5">
    <w:abstractNumId w:val="17"/>
  </w:num>
  <w:num w:numId="6">
    <w:abstractNumId w:val="7"/>
  </w:num>
  <w:num w:numId="7">
    <w:abstractNumId w:val="2"/>
  </w:num>
  <w:num w:numId="8">
    <w:abstractNumId w:val="14"/>
  </w:num>
  <w:num w:numId="9">
    <w:abstractNumId w:val="16"/>
  </w:num>
  <w:num w:numId="10">
    <w:abstractNumId w:val="13"/>
  </w:num>
  <w:num w:numId="11">
    <w:abstractNumId w:val="6"/>
  </w:num>
  <w:num w:numId="12">
    <w:abstractNumId w:val="1"/>
  </w:num>
  <w:num w:numId="13">
    <w:abstractNumId w:val="15"/>
  </w:num>
  <w:num w:numId="14">
    <w:abstractNumId w:val="9"/>
  </w:num>
  <w:num w:numId="15">
    <w:abstractNumId w:val="12"/>
  </w:num>
  <w:num w:numId="16">
    <w:abstractNumId w:val="8"/>
  </w:num>
  <w:num w:numId="17">
    <w:abstractNumId w:val="5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43"/>
    <w:rsid w:val="00026CA8"/>
    <w:rsid w:val="000524E3"/>
    <w:rsid w:val="00060C3A"/>
    <w:rsid w:val="00091CBD"/>
    <w:rsid w:val="0009434A"/>
    <w:rsid w:val="00097A9B"/>
    <w:rsid w:val="000B2C14"/>
    <w:rsid w:val="000B4E69"/>
    <w:rsid w:val="000D3738"/>
    <w:rsid w:val="000D4095"/>
    <w:rsid w:val="000D4A1B"/>
    <w:rsid w:val="0010254F"/>
    <w:rsid w:val="00124B20"/>
    <w:rsid w:val="0015614D"/>
    <w:rsid w:val="001A458B"/>
    <w:rsid w:val="001A796E"/>
    <w:rsid w:val="001C0F9F"/>
    <w:rsid w:val="001E7F41"/>
    <w:rsid w:val="002146EB"/>
    <w:rsid w:val="002459E4"/>
    <w:rsid w:val="00282929"/>
    <w:rsid w:val="002D7299"/>
    <w:rsid w:val="002E7C03"/>
    <w:rsid w:val="00372616"/>
    <w:rsid w:val="00385666"/>
    <w:rsid w:val="003B10F1"/>
    <w:rsid w:val="003F084E"/>
    <w:rsid w:val="004169D0"/>
    <w:rsid w:val="00425918"/>
    <w:rsid w:val="00455632"/>
    <w:rsid w:val="004A75F3"/>
    <w:rsid w:val="004B1888"/>
    <w:rsid w:val="004B1B65"/>
    <w:rsid w:val="0054661A"/>
    <w:rsid w:val="00556F59"/>
    <w:rsid w:val="00585B2D"/>
    <w:rsid w:val="00597426"/>
    <w:rsid w:val="005B6AC6"/>
    <w:rsid w:val="005F48C8"/>
    <w:rsid w:val="006131A5"/>
    <w:rsid w:val="0061355B"/>
    <w:rsid w:val="006160AF"/>
    <w:rsid w:val="006655E0"/>
    <w:rsid w:val="00666C20"/>
    <w:rsid w:val="006810A1"/>
    <w:rsid w:val="00681D6F"/>
    <w:rsid w:val="00686C10"/>
    <w:rsid w:val="006D3E8B"/>
    <w:rsid w:val="006E60DE"/>
    <w:rsid w:val="006F07C4"/>
    <w:rsid w:val="00707756"/>
    <w:rsid w:val="00750CAE"/>
    <w:rsid w:val="00765ECD"/>
    <w:rsid w:val="00780222"/>
    <w:rsid w:val="007A7456"/>
    <w:rsid w:val="0081085C"/>
    <w:rsid w:val="008129A0"/>
    <w:rsid w:val="00855A13"/>
    <w:rsid w:val="00866369"/>
    <w:rsid w:val="00875ACE"/>
    <w:rsid w:val="008966F2"/>
    <w:rsid w:val="008A4F69"/>
    <w:rsid w:val="008D5402"/>
    <w:rsid w:val="00917EE1"/>
    <w:rsid w:val="00931ED2"/>
    <w:rsid w:val="00946645"/>
    <w:rsid w:val="00951277"/>
    <w:rsid w:val="00973C21"/>
    <w:rsid w:val="00975D9C"/>
    <w:rsid w:val="00981D75"/>
    <w:rsid w:val="00991966"/>
    <w:rsid w:val="009A3023"/>
    <w:rsid w:val="009F012F"/>
    <w:rsid w:val="009F4856"/>
    <w:rsid w:val="00A06BA8"/>
    <w:rsid w:val="00A40EA1"/>
    <w:rsid w:val="00A50E03"/>
    <w:rsid w:val="00A8638F"/>
    <w:rsid w:val="00AF6AEF"/>
    <w:rsid w:val="00B20C37"/>
    <w:rsid w:val="00B214F2"/>
    <w:rsid w:val="00B8561E"/>
    <w:rsid w:val="00B9573C"/>
    <w:rsid w:val="00B9673B"/>
    <w:rsid w:val="00C23814"/>
    <w:rsid w:val="00C51707"/>
    <w:rsid w:val="00C84BCE"/>
    <w:rsid w:val="00CA0A5F"/>
    <w:rsid w:val="00CA6BA5"/>
    <w:rsid w:val="00CB0433"/>
    <w:rsid w:val="00CC2342"/>
    <w:rsid w:val="00D07379"/>
    <w:rsid w:val="00D15565"/>
    <w:rsid w:val="00D26775"/>
    <w:rsid w:val="00D364E4"/>
    <w:rsid w:val="00D6394B"/>
    <w:rsid w:val="00D675E6"/>
    <w:rsid w:val="00DF4395"/>
    <w:rsid w:val="00DF787C"/>
    <w:rsid w:val="00E344D7"/>
    <w:rsid w:val="00E43458"/>
    <w:rsid w:val="00E45E97"/>
    <w:rsid w:val="00E86CD5"/>
    <w:rsid w:val="00E93450"/>
    <w:rsid w:val="00EA508B"/>
    <w:rsid w:val="00F14743"/>
    <w:rsid w:val="00F41743"/>
    <w:rsid w:val="00F62F5C"/>
    <w:rsid w:val="00F82FA5"/>
    <w:rsid w:val="00FA1623"/>
    <w:rsid w:val="00FE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8131FB"/>
  <w15:chartTrackingRefBased/>
  <w15:docId w15:val="{5C70420D-C5F7-453F-ABD0-BFE0CE44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05046" w:themeColor="text2"/>
        <w:lang w:val="pt-PT" w:eastAsia="pt-PT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A3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terdeTtulo1"/>
    <w:uiPriority w:val="9"/>
    <w:qFormat/>
    <w:pPr>
      <w:keepNext/>
      <w:keepLines/>
      <w:pBdr>
        <w:bottom w:val="single" w:sz="8" w:space="0" w:color="FADAD2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E84C22" w:themeColor="accent1"/>
      <w:sz w:val="36"/>
      <w:szCs w:val="36"/>
    </w:rPr>
  </w:style>
  <w:style w:type="paragraph" w:customStyle="1" w:styleId="ttulo2">
    <w:name w:val="título 2"/>
    <w:basedOn w:val="Normal"/>
    <w:next w:val="Normal"/>
    <w:link w:val="CarterdeTtul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ttulo3">
    <w:name w:val="título 3"/>
    <w:basedOn w:val="Normal"/>
    <w:next w:val="Normal"/>
    <w:link w:val="CarterdeTtul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ttulo4">
    <w:name w:val="título 4"/>
    <w:basedOn w:val="Normal"/>
    <w:next w:val="Normal"/>
    <w:link w:val="CarterdeTtul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customStyle="1" w:styleId="Logtipo">
    <w:name w:val="Logótipo"/>
    <w:basedOn w:val="Normal"/>
    <w:uiPriority w:val="99"/>
    <w:unhideWhenUsed/>
    <w:pPr>
      <w:spacing w:before="600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E84C22" w:themeColor="accent1"/>
      <w:kern w:val="28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E84C22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sz w:val="32"/>
      <w:szCs w:val="32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table" w:customStyle="1" w:styleId="GrelhadeTabela">
    <w:name w:val="Grelha de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cto">
    <w:name w:val="Informações de Contacto"/>
    <w:basedOn w:val="SemEspaamento"/>
    <w:qFormat/>
    <w:rPr>
      <w:color w:val="FFFFFF" w:themeColor="background1"/>
      <w:sz w:val="22"/>
      <w:szCs w:val="22"/>
    </w:rPr>
  </w:style>
  <w:style w:type="paragraph" w:customStyle="1" w:styleId="EspaodeTabela">
    <w:name w:val="Espaço de Tabela"/>
    <w:basedOn w:val="SemEspaamento"/>
    <w:uiPriority w:val="99"/>
    <w:pPr>
      <w:spacing w:line="14" w:lineRule="exact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customStyle="1" w:styleId="rodap">
    <w:name w:val="rodapé"/>
    <w:basedOn w:val="Normal"/>
    <w:link w:val="CarterdeRodap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E84C22" w:themeColor="accent1"/>
      <w:sz w:val="16"/>
      <w:szCs w:val="16"/>
    </w:rPr>
  </w:style>
  <w:style w:type="character" w:customStyle="1" w:styleId="CarterdeRodap">
    <w:name w:val="Caráter de Rodapé"/>
    <w:basedOn w:val="Tipodeletrapredefinidodopargrafo"/>
    <w:link w:val="rodap"/>
    <w:uiPriority w:val="99"/>
    <w:rPr>
      <w:rFonts w:asciiTheme="majorHAnsi" w:eastAsiaTheme="majorEastAsia" w:hAnsiTheme="majorHAnsi" w:cstheme="majorBidi"/>
      <w:caps/>
      <w:color w:val="E84C22" w:themeColor="accent1"/>
      <w:sz w:val="16"/>
      <w:szCs w:val="16"/>
    </w:rPr>
  </w:style>
  <w:style w:type="character" w:customStyle="1" w:styleId="CarterdeTtulo1">
    <w:name w:val="Caráter de Título 1"/>
    <w:basedOn w:val="Tipodeletrapredefinidodopargrafo"/>
    <w:link w:val="ttulo10"/>
    <w:uiPriority w:val="9"/>
    <w:rPr>
      <w:rFonts w:asciiTheme="majorHAnsi" w:eastAsiaTheme="majorEastAsia" w:hAnsiTheme="majorHAnsi" w:cstheme="majorBidi"/>
      <w:color w:val="E84C22" w:themeColor="accent1"/>
      <w:sz w:val="36"/>
      <w:szCs w:val="36"/>
    </w:rPr>
  </w:style>
  <w:style w:type="character" w:customStyle="1" w:styleId="CarterdeTtulo2">
    <w:name w:val="Caráter de Título 2"/>
    <w:basedOn w:val="Tipodeletrapredefinidodopargrafo"/>
    <w:link w:val="ttulo2"/>
    <w:uiPriority w:val="9"/>
    <w:rPr>
      <w:b/>
      <w:bCs/>
      <w:sz w:val="26"/>
      <w:szCs w:val="26"/>
    </w:rPr>
  </w:style>
  <w:style w:type="paragraph" w:customStyle="1" w:styleId="Ttulodondice">
    <w:name w:val="Título do Índice"/>
    <w:basedOn w:val="ttulo10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B43412" w:themeColor="accent1" w:themeShade="BF"/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Pr>
      <w:color w:val="CC9900" w:themeColor="hyperlink"/>
      <w:u w:val="single"/>
    </w:rPr>
  </w:style>
  <w:style w:type="character" w:customStyle="1" w:styleId="CarterdeTtulo3">
    <w:name w:val="Caráter de Título 3"/>
    <w:basedOn w:val="Tipodeletrapredefinidodopargrafo"/>
    <w:link w:val="ttulo3"/>
    <w:uiPriority w:val="9"/>
    <w:rPr>
      <w:b/>
      <w:bCs/>
      <w:i/>
      <w:iCs/>
      <w:sz w:val="24"/>
      <w:szCs w:val="24"/>
    </w:rPr>
  </w:style>
  <w:style w:type="paragraph" w:customStyle="1" w:styleId="LogtipoAlt">
    <w:name w:val="Logótip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">
    <w:name w:val="Rodapé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adeSugesto">
    <w:name w:val="Tabela de Sugestão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ADAD2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sto">
    <w:name w:val="Texto de Sugestã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terdeTtulo4">
    <w:name w:val="Caráter de Título 4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BBBB2" w:themeColor="text2" w:themeTint="66"/>
        <w:left w:val="single" w:sz="4" w:space="0" w:color="BBBBB2" w:themeColor="text2" w:themeTint="66"/>
        <w:bottom w:val="single" w:sz="4" w:space="0" w:color="BBBBB2" w:themeColor="text2" w:themeTint="66"/>
        <w:right w:val="single" w:sz="4" w:space="0" w:color="BBBBB2" w:themeColor="text2" w:themeTint="66"/>
        <w:insideV w:val="single" w:sz="4" w:space="0" w:color="BBBBB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E84C22" w:themeFill="accent1"/>
      </w:tcPr>
    </w:tblStylePr>
    <w:tblStylePr w:type="lastRow">
      <w:rPr>
        <w:rFonts w:asciiTheme="majorHAnsi" w:hAnsiTheme="majorHAnsi"/>
        <w:b/>
        <w:caps/>
        <w:smallCaps w:val="0"/>
        <w:color w:val="E84C22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DD8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A3023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Cabealhodondice">
    <w:name w:val="TOC Heading"/>
    <w:aliases w:val="Título da barra lateral"/>
    <w:basedOn w:val="Ttulo1"/>
    <w:next w:val="Normal"/>
    <w:uiPriority w:val="39"/>
    <w:unhideWhenUsed/>
    <w:qFormat/>
    <w:rsid w:val="009A302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ndice10">
    <w:name w:val="toc 1"/>
    <w:basedOn w:val="Normal"/>
    <w:next w:val="Normal"/>
    <w:autoRedefine/>
    <w:uiPriority w:val="39"/>
    <w:unhideWhenUsed/>
    <w:rsid w:val="009F4856"/>
    <w:pPr>
      <w:numPr>
        <w:numId w:val="4"/>
      </w:numPr>
      <w:tabs>
        <w:tab w:val="right" w:leader="dot" w:pos="7200"/>
      </w:tabs>
      <w:spacing w:after="100" w:line="240" w:lineRule="auto"/>
      <w:ind w:left="720" w:right="1526"/>
    </w:pPr>
    <w:rPr>
      <w:b/>
      <w:sz w:val="26"/>
    </w:rPr>
  </w:style>
  <w:style w:type="paragraph" w:styleId="ndice20">
    <w:name w:val="toc 2"/>
    <w:basedOn w:val="Normal"/>
    <w:next w:val="Normal"/>
    <w:autoRedefine/>
    <w:uiPriority w:val="39"/>
    <w:unhideWhenUsed/>
    <w:rsid w:val="009F4856"/>
    <w:pPr>
      <w:tabs>
        <w:tab w:val="right" w:pos="9350"/>
      </w:tabs>
      <w:spacing w:after="100" w:line="240" w:lineRule="auto"/>
      <w:ind w:left="1498" w:right="3312" w:hanging="576"/>
    </w:pPr>
    <w:rPr>
      <w:sz w:val="22"/>
    </w:rPr>
  </w:style>
  <w:style w:type="paragraph" w:styleId="ndice30">
    <w:name w:val="toc 3"/>
    <w:basedOn w:val="Normal"/>
    <w:next w:val="Normal"/>
    <w:autoRedefine/>
    <w:uiPriority w:val="39"/>
    <w:unhideWhenUsed/>
    <w:rsid w:val="009A3023"/>
    <w:pPr>
      <w:spacing w:after="100"/>
      <w:ind w:left="400"/>
    </w:pPr>
  </w:style>
  <w:style w:type="paragraph" w:styleId="Rodap0">
    <w:name w:val="footer"/>
    <w:basedOn w:val="Normal"/>
    <w:link w:val="RodapCarter"/>
    <w:unhideWhenUsed/>
    <w:qFormat/>
    <w:rsid w:val="00282929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caps/>
      <w:color w:val="E84C22" w:themeColor="accent1"/>
      <w:sz w:val="16"/>
    </w:rPr>
  </w:style>
  <w:style w:type="character" w:customStyle="1" w:styleId="RodapCarter">
    <w:name w:val="Rodapé Caráter"/>
    <w:basedOn w:val="Tipodeletrapredefinidodopargrafo"/>
    <w:link w:val="Rodap0"/>
    <w:rsid w:val="00282929"/>
    <w:rPr>
      <w:rFonts w:asciiTheme="majorHAnsi" w:hAnsiTheme="majorHAnsi"/>
      <w:caps/>
      <w:color w:val="E84C22" w:themeColor="accent1"/>
      <w:sz w:val="16"/>
    </w:rPr>
  </w:style>
  <w:style w:type="paragraph" w:customStyle="1" w:styleId="Ttulo11">
    <w:name w:val="Título1"/>
    <w:basedOn w:val="Normal"/>
    <w:next w:val="Normal"/>
    <w:link w:val="CarterdoTtulo"/>
    <w:uiPriority w:val="10"/>
    <w:qFormat/>
    <w:rsid w:val="004B1888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E84C22" w:themeColor="accent1"/>
      <w:kern w:val="28"/>
      <w:sz w:val="96"/>
      <w:szCs w:val="96"/>
      <w:lang w:eastAsia="en-US"/>
    </w:rPr>
  </w:style>
  <w:style w:type="character" w:customStyle="1" w:styleId="CarterdoTtulo">
    <w:name w:val="Caráter do Título"/>
    <w:basedOn w:val="Tipodeletrapredefinidodopargrafo"/>
    <w:link w:val="Ttulo11"/>
    <w:uiPriority w:val="10"/>
    <w:rsid w:val="004B1888"/>
    <w:rPr>
      <w:rFonts w:asciiTheme="majorHAnsi" w:eastAsiaTheme="majorEastAsia" w:hAnsiTheme="majorHAnsi" w:cstheme="majorBidi"/>
      <w:color w:val="E84C22" w:themeColor="accent1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terdoSubttulo"/>
    <w:uiPriority w:val="11"/>
    <w:qFormat/>
    <w:rsid w:val="004B1888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terdoSubttulo">
    <w:name w:val="Caráter do Subtítulo"/>
    <w:basedOn w:val="Tipodeletrapredefinidodopargrafo"/>
    <w:link w:val="Subttulo1"/>
    <w:uiPriority w:val="11"/>
    <w:rsid w:val="004B1888"/>
    <w:rPr>
      <w:sz w:val="32"/>
      <w:szCs w:val="32"/>
      <w:lang w:eastAsia="en-US"/>
    </w:rPr>
  </w:style>
  <w:style w:type="paragraph" w:customStyle="1" w:styleId="EspaodaTabela">
    <w:name w:val="Espaço da Tabela"/>
    <w:basedOn w:val="Normal"/>
    <w:uiPriority w:val="99"/>
    <w:rsid w:val="004B1888"/>
    <w:pPr>
      <w:spacing w:after="0" w:line="14" w:lineRule="exact"/>
    </w:pPr>
    <w:rPr>
      <w:rFonts w:eastAsiaTheme="minorHAnsi"/>
      <w:lang w:eastAsia="en-US"/>
    </w:rPr>
  </w:style>
  <w:style w:type="paragraph" w:customStyle="1" w:styleId="LogtipoAlternativo">
    <w:name w:val="Logótipo Alternativo"/>
    <w:basedOn w:val="Normal"/>
    <w:uiPriority w:val="99"/>
    <w:unhideWhenUsed/>
    <w:rsid w:val="004B1888"/>
    <w:pPr>
      <w:spacing w:before="720" w:line="240" w:lineRule="auto"/>
      <w:ind w:left="720"/>
    </w:pPr>
    <w:rPr>
      <w:rFonts w:eastAsiaTheme="minorHAnsi"/>
      <w:lang w:eastAsia="en-US"/>
    </w:rPr>
  </w:style>
  <w:style w:type="paragraph" w:customStyle="1" w:styleId="SemEspaamento1">
    <w:name w:val="Sem Espaçamento1"/>
    <w:uiPriority w:val="1"/>
    <w:qFormat/>
    <w:rsid w:val="000B2C14"/>
    <w:pPr>
      <w:spacing w:after="0" w:line="240" w:lineRule="auto"/>
    </w:pPr>
    <w:rPr>
      <w:rFonts w:eastAsiaTheme="minorHAnsi"/>
      <w:lang w:eastAsia="en-US"/>
    </w:rPr>
  </w:style>
  <w:style w:type="paragraph" w:customStyle="1" w:styleId="RodapAlternativo">
    <w:name w:val="Rodapé Alternativo"/>
    <w:basedOn w:val="Normal"/>
    <w:uiPriority w:val="99"/>
    <w:unhideWhenUsed/>
    <w:qFormat/>
    <w:rsid w:val="000B2C14"/>
    <w:pPr>
      <w:spacing w:after="0" w:line="240" w:lineRule="auto"/>
    </w:pPr>
    <w:rPr>
      <w:rFonts w:eastAsiaTheme="minorHAnsi"/>
      <w:i/>
      <w:sz w:val="18"/>
      <w:szCs w:val="18"/>
      <w:lang w:eastAsia="en-US"/>
    </w:rPr>
  </w:style>
  <w:style w:type="table" w:styleId="TabelacomGrelha">
    <w:name w:val="Table Grid"/>
    <w:basedOn w:val="Tabelanormal"/>
    <w:uiPriority w:val="39"/>
    <w:rsid w:val="0006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6F07C4"/>
    <w:pPr>
      <w:spacing w:after="0" w:line="240" w:lineRule="auto"/>
    </w:pPr>
    <w:rPr>
      <w:rFonts w:eastAsiaTheme="minorHAns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deGrelha5Escura-Destaque1">
    <w:name w:val="Grid Table 5 Dark Accent 1"/>
    <w:basedOn w:val="Tabelanormal"/>
    <w:uiPriority w:val="50"/>
    <w:rsid w:val="008663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5B7A6" w:themeFill="accent1" w:themeFillTint="66"/>
      </w:tcPr>
    </w:tblStylePr>
  </w:style>
  <w:style w:type="paragraph" w:styleId="PargrafodaLista">
    <w:name w:val="List Paragraph"/>
    <w:basedOn w:val="Normal"/>
    <w:uiPriority w:val="34"/>
    <w:unhideWhenUsed/>
    <w:qFormat/>
    <w:rsid w:val="0055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\AppData\Roaming\Microsoft\Templates\Plano%20de%20Neg&#243;cios%20(design%20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BE3E052619410BAA822376D40F1E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88318F-492E-40A5-BDB0-E431347B588E}"/>
      </w:docPartPr>
      <w:docPartBody>
        <w:p w:rsidR="00D84FF8" w:rsidRDefault="009F2698">
          <w:pPr>
            <w:pStyle w:val="8ABE3E052619410BAA822376D40F1EDE"/>
          </w:pPr>
          <w:r>
            <w:t>[Título do Plano de Negócios]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98"/>
    <w:rsid w:val="001D70DC"/>
    <w:rsid w:val="009F2698"/>
    <w:rsid w:val="00D84FF8"/>
    <w:rsid w:val="00E6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B24132CB2E384FD799A6DFF9EB164947">
    <w:name w:val="B24132CB2E384FD799A6DFF9EB164947"/>
  </w:style>
  <w:style w:type="paragraph" w:customStyle="1" w:styleId="C3703246EBBB416283966B9E98795E78">
    <w:name w:val="C3703246EBBB416283966B9E98795E78"/>
  </w:style>
  <w:style w:type="paragraph" w:customStyle="1" w:styleId="7DE3255D6DF2468EB07E26EE44C20010">
    <w:name w:val="7DE3255D6DF2468EB07E26EE44C20010"/>
  </w:style>
  <w:style w:type="paragraph" w:customStyle="1" w:styleId="8ABE3E052619410BAA822376D40F1EDE">
    <w:name w:val="8ABE3E052619410BAA822376D40F1EDE"/>
  </w:style>
  <w:style w:type="paragraph" w:customStyle="1" w:styleId="A370FA406E9E41CE8C0B92EE01F290FA">
    <w:name w:val="A370FA406E9E41CE8C0B92EE01F290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ermelho Cor de L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Adriana Massa nº21260293
Soraia Tarrinha nº21250157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A9ABA-779B-47DD-9090-FC21D30E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 (design Vermelho)</Template>
  <TotalTime>377</TotalTime>
  <Pages>11</Pages>
  <Words>1839</Words>
  <Characters>9933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de informação</vt:lpstr>
      <vt:lpstr/>
    </vt:vector>
  </TitlesOfParts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informação para um museu</dc:title>
  <dc:subject/>
  <dc:creator>Carolina Massa</dc:creator>
  <cp:keywords/>
  <dc:description/>
  <cp:lastModifiedBy>Carolina Massa</cp:lastModifiedBy>
  <cp:revision>74</cp:revision>
  <dcterms:created xsi:type="dcterms:W3CDTF">2018-03-21T14:47:00Z</dcterms:created>
  <dcterms:modified xsi:type="dcterms:W3CDTF">2018-04-03T14:30:00Z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